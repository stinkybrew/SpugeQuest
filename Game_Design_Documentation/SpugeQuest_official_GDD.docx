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65051E" w14:textId="77777777" w:rsidR="003B0596" w:rsidRPr="004B0D03" w:rsidRDefault="003B0596" w:rsidP="00BE7D01">
      <w:pPr>
        <w:spacing w:before="3289"/>
      </w:pPr>
    </w:p>
    <w:p w14:paraId="74821D99" w14:textId="77777777" w:rsidR="00701D50" w:rsidRPr="004B0D03" w:rsidRDefault="00703267" w:rsidP="00701D50">
      <w:pPr>
        <w:sectPr w:rsidR="00701D50" w:rsidRPr="004B0D03">
          <w:footerReference w:type="default" r:id="rId8"/>
          <w:pgSz w:w="11906" w:h="16838" w:code="9"/>
          <w:pgMar w:top="1134" w:right="1134" w:bottom="1701" w:left="2268" w:header="709" w:footer="709" w:gutter="0"/>
          <w:cols w:space="708"/>
          <w:docGrid w:linePitch="360"/>
        </w:sectPr>
      </w:pPr>
      <w:r w:rsidRPr="004B0D03">
        <w:rPr>
          <w:noProof/>
          <w:lang w:val="fi-FI"/>
        </w:rPr>
        <mc:AlternateContent>
          <mc:Choice Requires="wps">
            <w:drawing>
              <wp:anchor distT="0" distB="0" distL="114300" distR="114300" simplePos="0" relativeHeight="251658241" behindDoc="0" locked="0" layoutInCell="1" allowOverlap="1" wp14:anchorId="2F568C99" wp14:editId="265C9A48">
                <wp:simplePos x="0" y="0"/>
                <wp:positionH relativeFrom="column">
                  <wp:posOffset>-71755</wp:posOffset>
                </wp:positionH>
                <wp:positionV relativeFrom="paragraph">
                  <wp:posOffset>1532890</wp:posOffset>
                </wp:positionV>
                <wp:extent cx="6080760" cy="152527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0760" cy="1525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D20F16" w14:textId="6CFE02A3" w:rsidR="009403E8" w:rsidRPr="004B0D03" w:rsidRDefault="00956594" w:rsidP="00F5735D">
                            <w:pPr>
                              <w:pStyle w:val="Metropolialeipteksti"/>
                              <w:tabs>
                                <w:tab w:val="left" w:pos="0"/>
                              </w:tabs>
                              <w:spacing w:line="240" w:lineRule="auto"/>
                              <w:rPr>
                                <w:rFonts w:asciiTheme="majorHAnsi" w:hAnsiTheme="majorHAnsi" w:cs="Tahoma"/>
                                <w:sz w:val="32"/>
                                <w:szCs w:val="28"/>
                                <w:lang w:val="fi-FI"/>
                              </w:rPr>
                            </w:pPr>
                            <w:r w:rsidRPr="004B0D03">
                              <w:rPr>
                                <w:rFonts w:asciiTheme="majorHAnsi" w:hAnsiTheme="majorHAnsi" w:cs="Tahoma"/>
                                <w:sz w:val="32"/>
                                <w:szCs w:val="36"/>
                                <w:lang w:val="fi-FI"/>
                              </w:rPr>
                              <w:t>Wille Tuovinen,</w:t>
                            </w:r>
                            <w:r w:rsidR="009403E8" w:rsidRPr="004B0D03">
                              <w:rPr>
                                <w:rFonts w:asciiTheme="majorHAnsi" w:hAnsiTheme="majorHAnsi" w:cs="Tahoma"/>
                                <w:sz w:val="32"/>
                                <w:szCs w:val="36"/>
                                <w:lang w:val="fi-FI"/>
                              </w:rPr>
                              <w:t xml:space="preserve"> </w:t>
                            </w:r>
                            <w:r w:rsidRPr="004B0D03">
                              <w:rPr>
                                <w:rFonts w:asciiTheme="majorHAnsi" w:hAnsiTheme="majorHAnsi" w:cs="Tahoma"/>
                                <w:sz w:val="32"/>
                                <w:szCs w:val="36"/>
                                <w:lang w:val="fi-FI"/>
                              </w:rPr>
                              <w:t>Jaakko Kauranen</w:t>
                            </w:r>
                          </w:p>
                          <w:p w14:paraId="7C998678" w14:textId="04F47337" w:rsidR="009403E8" w:rsidRPr="004B0D03" w:rsidRDefault="00956594" w:rsidP="00BE7D01">
                            <w:pPr>
                              <w:pStyle w:val="Metropolialeipteksti"/>
                              <w:tabs>
                                <w:tab w:val="left" w:pos="0"/>
                              </w:tabs>
                              <w:spacing w:before="320" w:line="240" w:lineRule="auto"/>
                              <w:rPr>
                                <w:rFonts w:asciiTheme="majorHAnsi" w:hAnsiTheme="majorHAnsi" w:cs="Tahoma"/>
                                <w:sz w:val="44"/>
                                <w:szCs w:val="44"/>
                                <w:lang w:val="fi-FI"/>
                              </w:rPr>
                            </w:pPr>
                            <w:r w:rsidRPr="004B0D03">
                              <w:rPr>
                                <w:rFonts w:asciiTheme="majorHAnsi" w:hAnsiTheme="majorHAnsi" w:cs="Tahoma"/>
                                <w:sz w:val="44"/>
                                <w:szCs w:val="44"/>
                                <w:lang w:val="fi-FI"/>
                              </w:rPr>
                              <w:t>SpugeQuest GDD</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568C99" id="_x0000_t202" coordsize="21600,21600" o:spt="202" path="m,l,21600r21600,l21600,xe">
                <v:stroke joinstyle="miter"/>
                <v:path gradientshapeok="t" o:connecttype="rect"/>
              </v:shapetype>
              <v:shape id="Text Box 4" o:spid="_x0000_s1026" type="#_x0000_t202" style="position:absolute;left:0;text-align:left;margin-left:-5.65pt;margin-top:120.7pt;width:478.8pt;height:120.1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" filled="f" stroked="f">
                <v:textbox inset=",7.2pt,,7.2pt">
                  <w:txbxContent>
                    <w:p w14:paraId="13D20F16" w14:textId="6CFE02A3" w:rsidR="009403E8" w:rsidRPr="004B0D03" w:rsidRDefault="00956594" w:rsidP="00F5735D">
                      <w:pPr>
                        <w:pStyle w:val="Metropolialeipteksti"/>
                        <w:tabs>
                          <w:tab w:val="left" w:pos="0"/>
                        </w:tabs>
                        <w:spacing w:line="240" w:lineRule="auto"/>
                        <w:rPr>
                          <w:rFonts w:asciiTheme="majorHAnsi" w:hAnsiTheme="majorHAnsi" w:cs="Tahoma"/>
                          <w:sz w:val="32"/>
                          <w:szCs w:val="28"/>
                          <w:lang w:val="fi-FI"/>
                        </w:rPr>
                      </w:pPr>
                      <w:r w:rsidRPr="004B0D03">
                        <w:rPr>
                          <w:rFonts w:asciiTheme="majorHAnsi" w:hAnsiTheme="majorHAnsi" w:cs="Tahoma"/>
                          <w:sz w:val="32"/>
                          <w:szCs w:val="36"/>
                          <w:lang w:val="fi-FI"/>
                        </w:rPr>
                        <w:t>Wille Tuovinen,</w:t>
                      </w:r>
                      <w:r w:rsidR="009403E8" w:rsidRPr="004B0D03">
                        <w:rPr>
                          <w:rFonts w:asciiTheme="majorHAnsi" w:hAnsiTheme="majorHAnsi" w:cs="Tahoma"/>
                          <w:sz w:val="32"/>
                          <w:szCs w:val="36"/>
                          <w:lang w:val="fi-FI"/>
                        </w:rPr>
                        <w:t xml:space="preserve"> </w:t>
                      </w:r>
                      <w:r w:rsidRPr="004B0D03">
                        <w:rPr>
                          <w:rFonts w:asciiTheme="majorHAnsi" w:hAnsiTheme="majorHAnsi" w:cs="Tahoma"/>
                          <w:sz w:val="32"/>
                          <w:szCs w:val="36"/>
                          <w:lang w:val="fi-FI"/>
                        </w:rPr>
                        <w:t>Jaakko Kauranen</w:t>
                      </w:r>
                    </w:p>
                    <w:p w14:paraId="7C998678" w14:textId="04F47337" w:rsidR="009403E8" w:rsidRPr="004B0D03" w:rsidRDefault="00956594" w:rsidP="00BE7D01">
                      <w:pPr>
                        <w:pStyle w:val="Metropolialeipteksti"/>
                        <w:tabs>
                          <w:tab w:val="left" w:pos="0"/>
                        </w:tabs>
                        <w:spacing w:before="320" w:line="240" w:lineRule="auto"/>
                        <w:rPr>
                          <w:rFonts w:asciiTheme="majorHAnsi" w:hAnsiTheme="majorHAnsi" w:cs="Tahoma"/>
                          <w:sz w:val="44"/>
                          <w:szCs w:val="44"/>
                          <w:lang w:val="fi-FI"/>
                        </w:rPr>
                      </w:pPr>
                      <w:r w:rsidRPr="004B0D03">
                        <w:rPr>
                          <w:rFonts w:asciiTheme="majorHAnsi" w:hAnsiTheme="majorHAnsi" w:cs="Tahoma"/>
                          <w:sz w:val="44"/>
                          <w:szCs w:val="44"/>
                          <w:lang w:val="fi-FI"/>
                        </w:rPr>
                        <w:t>SpugeQuest GDD</w:t>
                      </w:r>
                    </w:p>
                  </w:txbxContent>
                </v:textbox>
              </v:shape>
            </w:pict>
          </mc:Fallback>
        </mc:AlternateContent>
      </w:r>
      <w:r w:rsidRPr="004B0D03">
        <w:rPr>
          <w:noProof/>
          <w:lang w:val="fi-FI"/>
        </w:rPr>
        <mc:AlternateContent>
          <mc:Choice Requires="wps">
            <w:drawing>
              <wp:anchor distT="0" distB="0" distL="114300" distR="114300" simplePos="0" relativeHeight="251658242" behindDoc="0" locked="0" layoutInCell="1" allowOverlap="1" wp14:anchorId="499787AF" wp14:editId="553D2202">
                <wp:simplePos x="0" y="0"/>
                <wp:positionH relativeFrom="column">
                  <wp:posOffset>-71755</wp:posOffset>
                </wp:positionH>
                <wp:positionV relativeFrom="paragraph">
                  <wp:posOffset>3933190</wp:posOffset>
                </wp:positionV>
                <wp:extent cx="2316480" cy="160020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6480" cy="160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6DF694" w14:textId="0374D222" w:rsidR="009403E8" w:rsidRPr="00484241" w:rsidRDefault="009403E8" w:rsidP="005C26E3">
                            <w:pPr>
                              <w:tabs>
                                <w:tab w:val="left" w:pos="0"/>
                              </w:tabs>
                              <w:spacing w:line="440" w:lineRule="exact"/>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9787AF" id="Text Box 6" o:spid="_x0000_s1027" type="#_x0000_t202" style="position:absolute;left:0;text-align:left;margin-left:-5.65pt;margin-top:309.7pt;width:182.4pt;height:126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" filled="f" stroked="f">
                <v:textbox inset=",7.2pt,,7.2pt">
                  <w:txbxContent>
                    <w:p w14:paraId="016DF694" w14:textId="0374D222" w:rsidR="009403E8" w:rsidRPr="00484241" w:rsidRDefault="009403E8" w:rsidP="005C26E3">
                      <w:pPr>
                        <w:tabs>
                          <w:tab w:val="left" w:pos="0"/>
                        </w:tabs>
                        <w:spacing w:line="440" w:lineRule="exact"/>
                      </w:pPr>
                    </w:p>
                  </w:txbxContent>
                </v:textbox>
              </v:shape>
            </w:pict>
          </mc:Fallback>
        </mc:AlternateContent>
      </w:r>
      <w:r w:rsidR="00CB253F" w:rsidRPr="004B0D03">
        <w:rPr>
          <w:noProof/>
          <w:lang w:val="fi-FI"/>
        </w:rPr>
        <w:drawing>
          <wp:anchor distT="0" distB="0" distL="114300" distR="114300" simplePos="0" relativeHeight="251658243" behindDoc="0" locked="0" layoutInCell="1" allowOverlap="1" wp14:anchorId="254E93F9" wp14:editId="528F8ADA">
            <wp:simplePos x="0" y="0"/>
            <wp:positionH relativeFrom="column">
              <wp:posOffset>-2923540</wp:posOffset>
            </wp:positionH>
            <wp:positionV relativeFrom="paragraph">
              <wp:posOffset>3483610</wp:posOffset>
            </wp:positionV>
            <wp:extent cx="10088880" cy="264160"/>
            <wp:effectExtent l="25400" t="0" r="0" b="0"/>
            <wp:wrapNone/>
            <wp:docPr id="16"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usta.jpg"/>
                    <pic:cNvPicPr/>
                  </pic:nvPicPr>
                  <pic:blipFill>
                    <a:blip r:embed="rId9"/>
                    <a:stretch>
                      <a:fillRect/>
                    </a:stretch>
                  </pic:blipFill>
                  <pic:spPr>
                    <a:xfrm>
                      <a:off x="0" y="0"/>
                      <a:ext cx="10088880" cy="264160"/>
                    </a:xfrm>
                    <a:prstGeom prst="rect">
                      <a:avLst/>
                    </a:prstGeom>
                  </pic:spPr>
                </pic:pic>
              </a:graphicData>
            </a:graphic>
          </wp:anchor>
        </w:drawing>
      </w:r>
    </w:p>
    <w:p w14:paraId="40CB1D42" w14:textId="77777777" w:rsidR="00600602" w:rsidRPr="004B0D03" w:rsidRDefault="00600602" w:rsidP="00701D50">
      <w:pPr>
        <w:sectPr w:rsidR="00600602" w:rsidRPr="004B0D03">
          <w:headerReference w:type="default" r:id="rId10"/>
          <w:pgSz w:w="11906" w:h="16838" w:code="9"/>
          <w:pgMar w:top="1134" w:right="1134" w:bottom="1701" w:left="2268" w:header="567" w:footer="567" w:gutter="0"/>
          <w:cols w:space="708"/>
          <w:docGrid w:linePitch="360"/>
        </w:sectPr>
      </w:pPr>
    </w:p>
    <w:p w14:paraId="4B2E36A1" w14:textId="77777777" w:rsidR="00600602" w:rsidRPr="004B0D03" w:rsidRDefault="00600602" w:rsidP="00701D50"/>
    <w:p w14:paraId="66F81B96" w14:textId="3361E22F" w:rsidR="00864EBB" w:rsidRPr="004B0D03" w:rsidRDefault="00600602" w:rsidP="00956594">
      <w:pPr>
        <w:pStyle w:val="Sisllysluettelonotsikko"/>
      </w:pPr>
      <w:r w:rsidRPr="004B0D03">
        <w:t>Sisällys</w:t>
      </w:r>
    </w:p>
    <w:p w14:paraId="3825EB4C" w14:textId="4C559570" w:rsidR="006C3144" w:rsidRDefault="0021749C">
      <w:pPr>
        <w:pStyle w:val="Sisluet1"/>
        <w:tabs>
          <w:tab w:val="left" w:pos="397"/>
        </w:tabs>
        <w:rPr>
          <w:rFonts w:eastAsiaTheme="minorEastAsia" w:cstheme="minorBidi"/>
          <w:lang w:val="fi-FI" w:eastAsia="fi-FI"/>
        </w:rPr>
      </w:pPr>
      <w:r w:rsidRPr="004B0D03">
        <w:fldChar w:fldCharType="begin"/>
      </w:r>
      <w:r w:rsidR="007579B9" w:rsidRPr="004B0D03">
        <w:instrText xml:space="preserve"> TOC \o "1-3" \h \z \u </w:instrText>
      </w:r>
      <w:r w:rsidRPr="004B0D03">
        <w:fldChar w:fldCharType="separate"/>
      </w:r>
      <w:hyperlink w:anchor="_Toc480989568" w:history="1">
        <w:r w:rsidR="006C3144" w:rsidRPr="00DC04FD">
          <w:rPr>
            <w:rStyle w:val="Hyperlinkki"/>
          </w:rPr>
          <w:t>1</w:t>
        </w:r>
        <w:r w:rsidR="006C3144">
          <w:rPr>
            <w:rFonts w:eastAsiaTheme="minorEastAsia" w:cstheme="minorBidi"/>
            <w:lang w:val="fi-FI" w:eastAsia="fi-FI"/>
          </w:rPr>
          <w:tab/>
        </w:r>
        <w:r w:rsidR="006C3144" w:rsidRPr="00DC04FD">
          <w:rPr>
            <w:rStyle w:val="Hyperlinkki"/>
          </w:rPr>
          <w:t>Game Overview</w:t>
        </w:r>
        <w:r w:rsidR="006C3144">
          <w:rPr>
            <w:webHidden/>
          </w:rPr>
          <w:tab/>
        </w:r>
        <w:r w:rsidR="006C3144">
          <w:rPr>
            <w:webHidden/>
          </w:rPr>
          <w:fldChar w:fldCharType="begin"/>
        </w:r>
        <w:r w:rsidR="006C3144">
          <w:rPr>
            <w:webHidden/>
          </w:rPr>
          <w:instrText xml:space="preserve"> PAGEREF _Toc480989568 \h </w:instrText>
        </w:r>
        <w:r w:rsidR="006C3144">
          <w:rPr>
            <w:webHidden/>
          </w:rPr>
        </w:r>
        <w:r w:rsidR="006C3144">
          <w:rPr>
            <w:webHidden/>
          </w:rPr>
          <w:fldChar w:fldCharType="separate"/>
        </w:r>
        <w:r w:rsidR="006C3144">
          <w:rPr>
            <w:webHidden/>
          </w:rPr>
          <w:t>1</w:t>
        </w:r>
        <w:r w:rsidR="006C3144">
          <w:rPr>
            <w:webHidden/>
          </w:rPr>
          <w:fldChar w:fldCharType="end"/>
        </w:r>
      </w:hyperlink>
    </w:p>
    <w:p w14:paraId="21C08286" w14:textId="0738FB21" w:rsidR="006C3144" w:rsidRDefault="00CF385B">
      <w:pPr>
        <w:pStyle w:val="Sisluet1"/>
        <w:tabs>
          <w:tab w:val="left" w:pos="397"/>
        </w:tabs>
        <w:rPr>
          <w:rFonts w:eastAsiaTheme="minorEastAsia" w:cstheme="minorBidi"/>
          <w:lang w:val="fi-FI" w:eastAsia="fi-FI"/>
        </w:rPr>
      </w:pPr>
      <w:hyperlink w:anchor="_Toc480989569" w:history="1">
        <w:r w:rsidR="006C3144" w:rsidRPr="00DC04FD">
          <w:rPr>
            <w:rStyle w:val="Hyperlinkki"/>
          </w:rPr>
          <w:t>2</w:t>
        </w:r>
        <w:r w:rsidR="006C3144">
          <w:rPr>
            <w:rFonts w:eastAsiaTheme="minorEastAsia" w:cstheme="minorBidi"/>
            <w:lang w:val="fi-FI" w:eastAsia="fi-FI"/>
          </w:rPr>
          <w:tab/>
        </w:r>
        <w:r w:rsidR="006C3144" w:rsidRPr="00DC04FD">
          <w:rPr>
            <w:rStyle w:val="Hyperlinkki"/>
          </w:rPr>
          <w:t>Mechanics of the game</w:t>
        </w:r>
        <w:r w:rsidR="006C3144">
          <w:rPr>
            <w:webHidden/>
          </w:rPr>
          <w:tab/>
        </w:r>
        <w:r w:rsidR="006C3144">
          <w:rPr>
            <w:webHidden/>
          </w:rPr>
          <w:fldChar w:fldCharType="begin"/>
        </w:r>
        <w:r w:rsidR="006C3144">
          <w:rPr>
            <w:webHidden/>
          </w:rPr>
          <w:instrText xml:space="preserve"> PAGEREF _Toc480989569 \h </w:instrText>
        </w:r>
        <w:r w:rsidR="006C3144">
          <w:rPr>
            <w:webHidden/>
          </w:rPr>
        </w:r>
        <w:r w:rsidR="006C3144">
          <w:rPr>
            <w:webHidden/>
          </w:rPr>
          <w:fldChar w:fldCharType="separate"/>
        </w:r>
        <w:r w:rsidR="006C3144">
          <w:rPr>
            <w:webHidden/>
          </w:rPr>
          <w:t>1</w:t>
        </w:r>
        <w:r w:rsidR="006C3144">
          <w:rPr>
            <w:webHidden/>
          </w:rPr>
          <w:fldChar w:fldCharType="end"/>
        </w:r>
      </w:hyperlink>
    </w:p>
    <w:p w14:paraId="715C2631" w14:textId="1D45638C" w:rsidR="006C3144" w:rsidRDefault="00CF385B">
      <w:pPr>
        <w:pStyle w:val="Sisluet2"/>
        <w:rPr>
          <w:rFonts w:eastAsiaTheme="minorEastAsia" w:cstheme="minorBidi"/>
          <w:noProof/>
          <w:lang w:val="fi-FI" w:eastAsia="fi-FI"/>
        </w:rPr>
      </w:pPr>
      <w:hyperlink w:anchor="_Toc480989570" w:history="1">
        <w:r w:rsidR="006C3144" w:rsidRPr="00DC04FD">
          <w:rPr>
            <w:rStyle w:val="Hyperlinkki"/>
            <w:noProof/>
          </w:rPr>
          <w:t>2.1</w:t>
        </w:r>
        <w:r w:rsidR="006C3144">
          <w:rPr>
            <w:rFonts w:eastAsiaTheme="minorEastAsia" w:cstheme="minorBidi"/>
            <w:noProof/>
            <w:lang w:val="fi-FI" w:eastAsia="fi-FI"/>
          </w:rPr>
          <w:tab/>
        </w:r>
        <w:r w:rsidR="006C3144" w:rsidRPr="00DC04FD">
          <w:rPr>
            <w:rStyle w:val="Hyperlinkki"/>
            <w:noProof/>
          </w:rPr>
          <w:t>Gameplay</w:t>
        </w:r>
        <w:r w:rsidR="006C3144">
          <w:rPr>
            <w:noProof/>
            <w:webHidden/>
          </w:rPr>
          <w:tab/>
        </w:r>
        <w:r w:rsidR="006C3144">
          <w:rPr>
            <w:noProof/>
            <w:webHidden/>
          </w:rPr>
          <w:fldChar w:fldCharType="begin"/>
        </w:r>
        <w:r w:rsidR="006C3144">
          <w:rPr>
            <w:noProof/>
            <w:webHidden/>
          </w:rPr>
          <w:instrText xml:space="preserve"> PAGEREF _Toc480989570 \h </w:instrText>
        </w:r>
        <w:r w:rsidR="006C3144">
          <w:rPr>
            <w:noProof/>
            <w:webHidden/>
          </w:rPr>
        </w:r>
        <w:r w:rsidR="006C3144">
          <w:rPr>
            <w:noProof/>
            <w:webHidden/>
          </w:rPr>
          <w:fldChar w:fldCharType="separate"/>
        </w:r>
        <w:r w:rsidR="006C3144">
          <w:rPr>
            <w:noProof/>
            <w:webHidden/>
          </w:rPr>
          <w:t>1</w:t>
        </w:r>
        <w:r w:rsidR="006C3144">
          <w:rPr>
            <w:noProof/>
            <w:webHidden/>
          </w:rPr>
          <w:fldChar w:fldCharType="end"/>
        </w:r>
      </w:hyperlink>
    </w:p>
    <w:p w14:paraId="77322BFF" w14:textId="4B6E9FAD" w:rsidR="006C3144" w:rsidRDefault="00CF385B">
      <w:pPr>
        <w:pStyle w:val="Sisluet2"/>
        <w:rPr>
          <w:rFonts w:eastAsiaTheme="minorEastAsia" w:cstheme="minorBidi"/>
          <w:noProof/>
          <w:lang w:val="fi-FI" w:eastAsia="fi-FI"/>
        </w:rPr>
      </w:pPr>
      <w:hyperlink w:anchor="_Toc480989571" w:history="1">
        <w:r w:rsidR="006C3144" w:rsidRPr="00DC04FD">
          <w:rPr>
            <w:rStyle w:val="Hyperlinkki"/>
            <w:noProof/>
          </w:rPr>
          <w:t>2.2</w:t>
        </w:r>
        <w:r w:rsidR="006C3144">
          <w:rPr>
            <w:rFonts w:eastAsiaTheme="minorEastAsia" w:cstheme="minorBidi"/>
            <w:noProof/>
            <w:lang w:val="fi-FI" w:eastAsia="fi-FI"/>
          </w:rPr>
          <w:tab/>
        </w:r>
        <w:r w:rsidR="006C3144" w:rsidRPr="00DC04FD">
          <w:rPr>
            <w:rStyle w:val="Hyperlinkki"/>
            <w:noProof/>
          </w:rPr>
          <w:t>Commands that the parser understands</w:t>
        </w:r>
        <w:r w:rsidR="006C3144">
          <w:rPr>
            <w:noProof/>
            <w:webHidden/>
          </w:rPr>
          <w:tab/>
        </w:r>
        <w:r w:rsidR="006C3144">
          <w:rPr>
            <w:noProof/>
            <w:webHidden/>
          </w:rPr>
          <w:fldChar w:fldCharType="begin"/>
        </w:r>
        <w:r w:rsidR="006C3144">
          <w:rPr>
            <w:noProof/>
            <w:webHidden/>
          </w:rPr>
          <w:instrText xml:space="preserve"> PAGEREF _Toc480989571 \h </w:instrText>
        </w:r>
        <w:r w:rsidR="006C3144">
          <w:rPr>
            <w:noProof/>
            <w:webHidden/>
          </w:rPr>
        </w:r>
        <w:r w:rsidR="006C3144">
          <w:rPr>
            <w:noProof/>
            <w:webHidden/>
          </w:rPr>
          <w:fldChar w:fldCharType="separate"/>
        </w:r>
        <w:r w:rsidR="006C3144">
          <w:rPr>
            <w:noProof/>
            <w:webHidden/>
          </w:rPr>
          <w:t>2</w:t>
        </w:r>
        <w:r w:rsidR="006C3144">
          <w:rPr>
            <w:noProof/>
            <w:webHidden/>
          </w:rPr>
          <w:fldChar w:fldCharType="end"/>
        </w:r>
      </w:hyperlink>
    </w:p>
    <w:p w14:paraId="5ACEBBC3" w14:textId="4685261F" w:rsidR="006C3144" w:rsidRDefault="00CF385B">
      <w:pPr>
        <w:pStyle w:val="Sisluet3"/>
        <w:rPr>
          <w:rFonts w:eastAsiaTheme="minorEastAsia" w:cstheme="minorBidi"/>
          <w:noProof/>
          <w:lang w:val="fi-FI" w:eastAsia="fi-FI"/>
        </w:rPr>
      </w:pPr>
      <w:hyperlink w:anchor="_Toc480989572" w:history="1">
        <w:r w:rsidR="006C3144" w:rsidRPr="00DC04FD">
          <w:rPr>
            <w:rStyle w:val="Hyperlinkki"/>
            <w:noProof/>
          </w:rPr>
          <w:t>2.2.1</w:t>
        </w:r>
        <w:r w:rsidR="006C3144">
          <w:rPr>
            <w:rFonts w:eastAsiaTheme="minorEastAsia" w:cstheme="minorBidi"/>
            <w:noProof/>
            <w:lang w:val="fi-FI" w:eastAsia="fi-FI"/>
          </w:rPr>
          <w:tab/>
        </w:r>
        <w:r w:rsidR="006C3144" w:rsidRPr="00DC04FD">
          <w:rPr>
            <w:rStyle w:val="Hyperlinkki"/>
            <w:noProof/>
          </w:rPr>
          <w:t>Action Commands</w:t>
        </w:r>
        <w:r w:rsidR="006C3144">
          <w:rPr>
            <w:noProof/>
            <w:webHidden/>
          </w:rPr>
          <w:tab/>
        </w:r>
        <w:r w:rsidR="006C3144">
          <w:rPr>
            <w:noProof/>
            <w:webHidden/>
          </w:rPr>
          <w:fldChar w:fldCharType="begin"/>
        </w:r>
        <w:r w:rsidR="006C3144">
          <w:rPr>
            <w:noProof/>
            <w:webHidden/>
          </w:rPr>
          <w:instrText xml:space="preserve"> PAGEREF _Toc480989572 \h </w:instrText>
        </w:r>
        <w:r w:rsidR="006C3144">
          <w:rPr>
            <w:noProof/>
            <w:webHidden/>
          </w:rPr>
        </w:r>
        <w:r w:rsidR="006C3144">
          <w:rPr>
            <w:noProof/>
            <w:webHidden/>
          </w:rPr>
          <w:fldChar w:fldCharType="separate"/>
        </w:r>
        <w:r w:rsidR="006C3144">
          <w:rPr>
            <w:noProof/>
            <w:webHidden/>
          </w:rPr>
          <w:t>2</w:t>
        </w:r>
        <w:r w:rsidR="006C3144">
          <w:rPr>
            <w:noProof/>
            <w:webHidden/>
          </w:rPr>
          <w:fldChar w:fldCharType="end"/>
        </w:r>
      </w:hyperlink>
    </w:p>
    <w:p w14:paraId="480617DC" w14:textId="798324CD" w:rsidR="006C3144" w:rsidRDefault="00CF385B">
      <w:pPr>
        <w:pStyle w:val="Sisluet3"/>
        <w:rPr>
          <w:rFonts w:eastAsiaTheme="minorEastAsia" w:cstheme="minorBidi"/>
          <w:noProof/>
          <w:lang w:val="fi-FI" w:eastAsia="fi-FI"/>
        </w:rPr>
      </w:pPr>
      <w:hyperlink w:anchor="_Toc480989573" w:history="1">
        <w:r w:rsidR="006C3144" w:rsidRPr="00DC04FD">
          <w:rPr>
            <w:rStyle w:val="Hyperlinkki"/>
            <w:noProof/>
          </w:rPr>
          <w:t>2.2.2</w:t>
        </w:r>
        <w:r w:rsidR="006C3144">
          <w:rPr>
            <w:rFonts w:eastAsiaTheme="minorEastAsia" w:cstheme="minorBidi"/>
            <w:noProof/>
            <w:lang w:val="fi-FI" w:eastAsia="fi-FI"/>
          </w:rPr>
          <w:tab/>
        </w:r>
        <w:r w:rsidR="006C3144" w:rsidRPr="00DC04FD">
          <w:rPr>
            <w:rStyle w:val="Hyperlinkki"/>
            <w:noProof/>
          </w:rPr>
          <w:t>Directions</w:t>
        </w:r>
        <w:r w:rsidR="006C3144">
          <w:rPr>
            <w:noProof/>
            <w:webHidden/>
          </w:rPr>
          <w:tab/>
        </w:r>
        <w:r w:rsidR="006C3144">
          <w:rPr>
            <w:noProof/>
            <w:webHidden/>
          </w:rPr>
          <w:fldChar w:fldCharType="begin"/>
        </w:r>
        <w:r w:rsidR="006C3144">
          <w:rPr>
            <w:noProof/>
            <w:webHidden/>
          </w:rPr>
          <w:instrText xml:space="preserve"> PAGEREF _Toc480989573 \h </w:instrText>
        </w:r>
        <w:r w:rsidR="006C3144">
          <w:rPr>
            <w:noProof/>
            <w:webHidden/>
          </w:rPr>
        </w:r>
        <w:r w:rsidR="006C3144">
          <w:rPr>
            <w:noProof/>
            <w:webHidden/>
          </w:rPr>
          <w:fldChar w:fldCharType="separate"/>
        </w:r>
        <w:r w:rsidR="006C3144">
          <w:rPr>
            <w:noProof/>
            <w:webHidden/>
          </w:rPr>
          <w:t>3</w:t>
        </w:r>
        <w:r w:rsidR="006C3144">
          <w:rPr>
            <w:noProof/>
            <w:webHidden/>
          </w:rPr>
          <w:fldChar w:fldCharType="end"/>
        </w:r>
      </w:hyperlink>
    </w:p>
    <w:p w14:paraId="2CCE1B9B" w14:textId="5E2CEA43" w:rsidR="006C3144" w:rsidRDefault="00CF385B">
      <w:pPr>
        <w:pStyle w:val="Sisluet3"/>
        <w:rPr>
          <w:rFonts w:eastAsiaTheme="minorEastAsia" w:cstheme="minorBidi"/>
          <w:noProof/>
          <w:lang w:val="fi-FI" w:eastAsia="fi-FI"/>
        </w:rPr>
      </w:pPr>
      <w:hyperlink w:anchor="_Toc480989574" w:history="1">
        <w:r w:rsidR="006C3144" w:rsidRPr="00DC04FD">
          <w:rPr>
            <w:rStyle w:val="Hyperlinkki"/>
            <w:noProof/>
          </w:rPr>
          <w:t>2.2.3</w:t>
        </w:r>
        <w:r w:rsidR="006C3144">
          <w:rPr>
            <w:rFonts w:eastAsiaTheme="minorEastAsia" w:cstheme="minorBidi"/>
            <w:noProof/>
            <w:lang w:val="fi-FI" w:eastAsia="fi-FI"/>
          </w:rPr>
          <w:tab/>
        </w:r>
        <w:r w:rsidR="006C3144" w:rsidRPr="00DC04FD">
          <w:rPr>
            <w:rStyle w:val="Hyperlinkki"/>
            <w:noProof/>
          </w:rPr>
          <w:t>Other commands</w:t>
        </w:r>
        <w:r w:rsidR="006C3144">
          <w:rPr>
            <w:noProof/>
            <w:webHidden/>
          </w:rPr>
          <w:tab/>
        </w:r>
        <w:r w:rsidR="006C3144">
          <w:rPr>
            <w:noProof/>
            <w:webHidden/>
          </w:rPr>
          <w:fldChar w:fldCharType="begin"/>
        </w:r>
        <w:r w:rsidR="006C3144">
          <w:rPr>
            <w:noProof/>
            <w:webHidden/>
          </w:rPr>
          <w:instrText xml:space="preserve"> PAGEREF _Toc480989574 \h </w:instrText>
        </w:r>
        <w:r w:rsidR="006C3144">
          <w:rPr>
            <w:noProof/>
            <w:webHidden/>
          </w:rPr>
        </w:r>
        <w:r w:rsidR="006C3144">
          <w:rPr>
            <w:noProof/>
            <w:webHidden/>
          </w:rPr>
          <w:fldChar w:fldCharType="separate"/>
        </w:r>
        <w:r w:rsidR="006C3144">
          <w:rPr>
            <w:noProof/>
            <w:webHidden/>
          </w:rPr>
          <w:t>3</w:t>
        </w:r>
        <w:r w:rsidR="006C3144">
          <w:rPr>
            <w:noProof/>
            <w:webHidden/>
          </w:rPr>
          <w:fldChar w:fldCharType="end"/>
        </w:r>
      </w:hyperlink>
    </w:p>
    <w:p w14:paraId="7A05C420" w14:textId="6B6AE946" w:rsidR="006C3144" w:rsidRDefault="00CF385B">
      <w:pPr>
        <w:pStyle w:val="Sisluet2"/>
        <w:rPr>
          <w:rFonts w:eastAsiaTheme="minorEastAsia" w:cstheme="minorBidi"/>
          <w:noProof/>
          <w:lang w:val="fi-FI" w:eastAsia="fi-FI"/>
        </w:rPr>
      </w:pPr>
      <w:hyperlink w:anchor="_Toc480989575" w:history="1">
        <w:r w:rsidR="006C3144" w:rsidRPr="00DC04FD">
          <w:rPr>
            <w:rStyle w:val="Hyperlinkki"/>
            <w:noProof/>
          </w:rPr>
          <w:t>2.3</w:t>
        </w:r>
        <w:r w:rsidR="006C3144">
          <w:rPr>
            <w:rFonts w:eastAsiaTheme="minorEastAsia" w:cstheme="minorBidi"/>
            <w:noProof/>
            <w:lang w:val="fi-FI" w:eastAsia="fi-FI"/>
          </w:rPr>
          <w:tab/>
        </w:r>
        <w:r w:rsidR="006C3144" w:rsidRPr="00DC04FD">
          <w:rPr>
            <w:rStyle w:val="Hyperlinkki"/>
            <w:noProof/>
          </w:rPr>
          <w:t>Items</w:t>
        </w:r>
        <w:r w:rsidR="006C3144">
          <w:rPr>
            <w:noProof/>
            <w:webHidden/>
          </w:rPr>
          <w:tab/>
        </w:r>
        <w:r w:rsidR="006C3144">
          <w:rPr>
            <w:noProof/>
            <w:webHidden/>
          </w:rPr>
          <w:fldChar w:fldCharType="begin"/>
        </w:r>
        <w:r w:rsidR="006C3144">
          <w:rPr>
            <w:noProof/>
            <w:webHidden/>
          </w:rPr>
          <w:instrText xml:space="preserve"> PAGEREF _Toc480989575 \h </w:instrText>
        </w:r>
        <w:r w:rsidR="006C3144">
          <w:rPr>
            <w:noProof/>
            <w:webHidden/>
          </w:rPr>
        </w:r>
        <w:r w:rsidR="006C3144">
          <w:rPr>
            <w:noProof/>
            <w:webHidden/>
          </w:rPr>
          <w:fldChar w:fldCharType="separate"/>
        </w:r>
        <w:r w:rsidR="006C3144">
          <w:rPr>
            <w:noProof/>
            <w:webHidden/>
          </w:rPr>
          <w:t>3</w:t>
        </w:r>
        <w:r w:rsidR="006C3144">
          <w:rPr>
            <w:noProof/>
            <w:webHidden/>
          </w:rPr>
          <w:fldChar w:fldCharType="end"/>
        </w:r>
      </w:hyperlink>
    </w:p>
    <w:p w14:paraId="4A41F004" w14:textId="4AD8D9DB" w:rsidR="006C3144" w:rsidRDefault="00CF385B">
      <w:pPr>
        <w:pStyle w:val="Sisluet2"/>
        <w:rPr>
          <w:rFonts w:eastAsiaTheme="minorEastAsia" w:cstheme="minorBidi"/>
          <w:noProof/>
          <w:lang w:val="fi-FI" w:eastAsia="fi-FI"/>
        </w:rPr>
      </w:pPr>
      <w:hyperlink w:anchor="_Toc480989576" w:history="1">
        <w:r w:rsidR="006C3144" w:rsidRPr="00DC04FD">
          <w:rPr>
            <w:rStyle w:val="Hyperlinkki"/>
            <w:noProof/>
          </w:rPr>
          <w:t>2.4</w:t>
        </w:r>
        <w:r w:rsidR="006C3144">
          <w:rPr>
            <w:rFonts w:eastAsiaTheme="minorEastAsia" w:cstheme="minorBidi"/>
            <w:noProof/>
            <w:lang w:val="fi-FI" w:eastAsia="fi-FI"/>
          </w:rPr>
          <w:tab/>
        </w:r>
        <w:r w:rsidR="006C3144" w:rsidRPr="00DC04FD">
          <w:rPr>
            <w:rStyle w:val="Hyperlinkki"/>
            <w:noProof/>
          </w:rPr>
          <w:t>Enemies</w:t>
        </w:r>
        <w:r w:rsidR="006C3144">
          <w:rPr>
            <w:noProof/>
            <w:webHidden/>
          </w:rPr>
          <w:tab/>
        </w:r>
        <w:r w:rsidR="006C3144">
          <w:rPr>
            <w:noProof/>
            <w:webHidden/>
          </w:rPr>
          <w:fldChar w:fldCharType="begin"/>
        </w:r>
        <w:r w:rsidR="006C3144">
          <w:rPr>
            <w:noProof/>
            <w:webHidden/>
          </w:rPr>
          <w:instrText xml:space="preserve"> PAGEREF _Toc480989576 \h </w:instrText>
        </w:r>
        <w:r w:rsidR="006C3144">
          <w:rPr>
            <w:noProof/>
            <w:webHidden/>
          </w:rPr>
        </w:r>
        <w:r w:rsidR="006C3144">
          <w:rPr>
            <w:noProof/>
            <w:webHidden/>
          </w:rPr>
          <w:fldChar w:fldCharType="separate"/>
        </w:r>
        <w:r w:rsidR="006C3144">
          <w:rPr>
            <w:noProof/>
            <w:webHidden/>
          </w:rPr>
          <w:t>3</w:t>
        </w:r>
        <w:r w:rsidR="006C3144">
          <w:rPr>
            <w:noProof/>
            <w:webHidden/>
          </w:rPr>
          <w:fldChar w:fldCharType="end"/>
        </w:r>
      </w:hyperlink>
    </w:p>
    <w:p w14:paraId="5EA1B4F9" w14:textId="2A13DFE3" w:rsidR="006C3144" w:rsidRDefault="00CF385B">
      <w:pPr>
        <w:pStyle w:val="Sisluet2"/>
        <w:rPr>
          <w:rFonts w:eastAsiaTheme="minorEastAsia" w:cstheme="minorBidi"/>
          <w:noProof/>
          <w:lang w:val="fi-FI" w:eastAsia="fi-FI"/>
        </w:rPr>
      </w:pPr>
      <w:hyperlink w:anchor="_Toc480989577" w:history="1">
        <w:r w:rsidR="006C3144" w:rsidRPr="00DC04FD">
          <w:rPr>
            <w:rStyle w:val="Hyperlinkki"/>
            <w:noProof/>
          </w:rPr>
          <w:t>2.5</w:t>
        </w:r>
        <w:r w:rsidR="006C3144">
          <w:rPr>
            <w:rFonts w:eastAsiaTheme="minorEastAsia" w:cstheme="minorBidi"/>
            <w:noProof/>
            <w:lang w:val="fi-FI" w:eastAsia="fi-FI"/>
          </w:rPr>
          <w:tab/>
        </w:r>
        <w:r w:rsidR="006C3144" w:rsidRPr="00DC04FD">
          <w:rPr>
            <w:rStyle w:val="Hyperlinkki"/>
            <w:noProof/>
          </w:rPr>
          <w:t>Events</w:t>
        </w:r>
        <w:r w:rsidR="006C3144">
          <w:rPr>
            <w:noProof/>
            <w:webHidden/>
          </w:rPr>
          <w:tab/>
        </w:r>
        <w:r w:rsidR="006C3144">
          <w:rPr>
            <w:noProof/>
            <w:webHidden/>
          </w:rPr>
          <w:fldChar w:fldCharType="begin"/>
        </w:r>
        <w:r w:rsidR="006C3144">
          <w:rPr>
            <w:noProof/>
            <w:webHidden/>
          </w:rPr>
          <w:instrText xml:space="preserve"> PAGEREF _Toc480989577 \h </w:instrText>
        </w:r>
        <w:r w:rsidR="006C3144">
          <w:rPr>
            <w:noProof/>
            <w:webHidden/>
          </w:rPr>
        </w:r>
        <w:r w:rsidR="006C3144">
          <w:rPr>
            <w:noProof/>
            <w:webHidden/>
          </w:rPr>
          <w:fldChar w:fldCharType="separate"/>
        </w:r>
        <w:r w:rsidR="006C3144">
          <w:rPr>
            <w:noProof/>
            <w:webHidden/>
          </w:rPr>
          <w:t>4</w:t>
        </w:r>
        <w:r w:rsidR="006C3144">
          <w:rPr>
            <w:noProof/>
            <w:webHidden/>
          </w:rPr>
          <w:fldChar w:fldCharType="end"/>
        </w:r>
      </w:hyperlink>
    </w:p>
    <w:p w14:paraId="7CA8A765" w14:textId="67DCD1BD" w:rsidR="006C3144" w:rsidRDefault="00CF385B">
      <w:pPr>
        <w:pStyle w:val="Sisluet3"/>
        <w:rPr>
          <w:rFonts w:eastAsiaTheme="minorEastAsia" w:cstheme="minorBidi"/>
          <w:noProof/>
          <w:lang w:val="fi-FI" w:eastAsia="fi-FI"/>
        </w:rPr>
      </w:pPr>
      <w:hyperlink w:anchor="_Toc480989578" w:history="1">
        <w:r w:rsidR="006C3144" w:rsidRPr="00DC04FD">
          <w:rPr>
            <w:rStyle w:val="Hyperlinkki"/>
            <w:noProof/>
          </w:rPr>
          <w:t>2.5.1</w:t>
        </w:r>
        <w:r w:rsidR="006C3144">
          <w:rPr>
            <w:rFonts w:eastAsiaTheme="minorEastAsia" w:cstheme="minorBidi"/>
            <w:noProof/>
            <w:lang w:val="fi-FI" w:eastAsia="fi-FI"/>
          </w:rPr>
          <w:tab/>
        </w:r>
        <w:r w:rsidR="006C3144" w:rsidRPr="00DC04FD">
          <w:rPr>
            <w:rStyle w:val="Hyperlinkki"/>
            <w:noProof/>
          </w:rPr>
          <w:t>Common events</w:t>
        </w:r>
        <w:r w:rsidR="006C3144">
          <w:rPr>
            <w:noProof/>
            <w:webHidden/>
          </w:rPr>
          <w:tab/>
        </w:r>
        <w:r w:rsidR="006C3144">
          <w:rPr>
            <w:noProof/>
            <w:webHidden/>
          </w:rPr>
          <w:fldChar w:fldCharType="begin"/>
        </w:r>
        <w:r w:rsidR="006C3144">
          <w:rPr>
            <w:noProof/>
            <w:webHidden/>
          </w:rPr>
          <w:instrText xml:space="preserve"> PAGEREF _Toc480989578 \h </w:instrText>
        </w:r>
        <w:r w:rsidR="006C3144">
          <w:rPr>
            <w:noProof/>
            <w:webHidden/>
          </w:rPr>
        </w:r>
        <w:r w:rsidR="006C3144">
          <w:rPr>
            <w:noProof/>
            <w:webHidden/>
          </w:rPr>
          <w:fldChar w:fldCharType="separate"/>
        </w:r>
        <w:r w:rsidR="006C3144">
          <w:rPr>
            <w:noProof/>
            <w:webHidden/>
          </w:rPr>
          <w:t>4</w:t>
        </w:r>
        <w:r w:rsidR="006C3144">
          <w:rPr>
            <w:noProof/>
            <w:webHidden/>
          </w:rPr>
          <w:fldChar w:fldCharType="end"/>
        </w:r>
      </w:hyperlink>
    </w:p>
    <w:p w14:paraId="6D2ABFF4" w14:textId="2B192F45" w:rsidR="006C3144" w:rsidRDefault="00CF385B">
      <w:pPr>
        <w:pStyle w:val="Sisluet3"/>
        <w:rPr>
          <w:rFonts w:eastAsiaTheme="minorEastAsia" w:cstheme="minorBidi"/>
          <w:noProof/>
          <w:lang w:val="fi-FI" w:eastAsia="fi-FI"/>
        </w:rPr>
      </w:pPr>
      <w:hyperlink w:anchor="_Toc480989579" w:history="1">
        <w:r w:rsidR="006C3144" w:rsidRPr="00DC04FD">
          <w:rPr>
            <w:rStyle w:val="Hyperlinkki"/>
            <w:noProof/>
          </w:rPr>
          <w:t>2.5.2</w:t>
        </w:r>
        <w:r w:rsidR="006C3144">
          <w:rPr>
            <w:rFonts w:eastAsiaTheme="minorEastAsia" w:cstheme="minorBidi"/>
            <w:noProof/>
            <w:lang w:val="fi-FI" w:eastAsia="fi-FI"/>
          </w:rPr>
          <w:tab/>
        </w:r>
        <w:r w:rsidR="006C3144" w:rsidRPr="00DC04FD">
          <w:rPr>
            <w:rStyle w:val="Hyperlinkki"/>
            <w:noProof/>
          </w:rPr>
          <w:t>Uncommon events</w:t>
        </w:r>
        <w:r w:rsidR="006C3144">
          <w:rPr>
            <w:noProof/>
            <w:webHidden/>
          </w:rPr>
          <w:tab/>
        </w:r>
        <w:r w:rsidR="006C3144">
          <w:rPr>
            <w:noProof/>
            <w:webHidden/>
          </w:rPr>
          <w:fldChar w:fldCharType="begin"/>
        </w:r>
        <w:r w:rsidR="006C3144">
          <w:rPr>
            <w:noProof/>
            <w:webHidden/>
          </w:rPr>
          <w:instrText xml:space="preserve"> PAGEREF _Toc480989579 \h </w:instrText>
        </w:r>
        <w:r w:rsidR="006C3144">
          <w:rPr>
            <w:noProof/>
            <w:webHidden/>
          </w:rPr>
        </w:r>
        <w:r w:rsidR="006C3144">
          <w:rPr>
            <w:noProof/>
            <w:webHidden/>
          </w:rPr>
          <w:fldChar w:fldCharType="separate"/>
        </w:r>
        <w:r w:rsidR="006C3144">
          <w:rPr>
            <w:noProof/>
            <w:webHidden/>
          </w:rPr>
          <w:t>4</w:t>
        </w:r>
        <w:r w:rsidR="006C3144">
          <w:rPr>
            <w:noProof/>
            <w:webHidden/>
          </w:rPr>
          <w:fldChar w:fldCharType="end"/>
        </w:r>
      </w:hyperlink>
    </w:p>
    <w:p w14:paraId="1C12F3FF" w14:textId="60920282" w:rsidR="006C3144" w:rsidRDefault="00CF385B">
      <w:pPr>
        <w:pStyle w:val="Sisluet3"/>
        <w:rPr>
          <w:rFonts w:eastAsiaTheme="minorEastAsia" w:cstheme="minorBidi"/>
          <w:noProof/>
          <w:lang w:val="fi-FI" w:eastAsia="fi-FI"/>
        </w:rPr>
      </w:pPr>
      <w:hyperlink w:anchor="_Toc480989580" w:history="1">
        <w:r w:rsidR="006C3144" w:rsidRPr="00DC04FD">
          <w:rPr>
            <w:rStyle w:val="Hyperlinkki"/>
            <w:noProof/>
          </w:rPr>
          <w:t>2.5.3</w:t>
        </w:r>
        <w:r w:rsidR="006C3144">
          <w:rPr>
            <w:rFonts w:eastAsiaTheme="minorEastAsia" w:cstheme="minorBidi"/>
            <w:noProof/>
            <w:lang w:val="fi-FI" w:eastAsia="fi-FI"/>
          </w:rPr>
          <w:tab/>
        </w:r>
        <w:r w:rsidR="006C3144" w:rsidRPr="00DC04FD">
          <w:rPr>
            <w:rStyle w:val="Hyperlinkki"/>
            <w:noProof/>
          </w:rPr>
          <w:t>Rare events</w:t>
        </w:r>
        <w:r w:rsidR="006C3144">
          <w:rPr>
            <w:noProof/>
            <w:webHidden/>
          </w:rPr>
          <w:tab/>
        </w:r>
        <w:r w:rsidR="006C3144">
          <w:rPr>
            <w:noProof/>
            <w:webHidden/>
          </w:rPr>
          <w:fldChar w:fldCharType="begin"/>
        </w:r>
        <w:r w:rsidR="006C3144">
          <w:rPr>
            <w:noProof/>
            <w:webHidden/>
          </w:rPr>
          <w:instrText xml:space="preserve"> PAGEREF _Toc480989580 \h </w:instrText>
        </w:r>
        <w:r w:rsidR="006C3144">
          <w:rPr>
            <w:noProof/>
            <w:webHidden/>
          </w:rPr>
        </w:r>
        <w:r w:rsidR="006C3144">
          <w:rPr>
            <w:noProof/>
            <w:webHidden/>
          </w:rPr>
          <w:fldChar w:fldCharType="separate"/>
        </w:r>
        <w:r w:rsidR="006C3144">
          <w:rPr>
            <w:noProof/>
            <w:webHidden/>
          </w:rPr>
          <w:t>5</w:t>
        </w:r>
        <w:r w:rsidR="006C3144">
          <w:rPr>
            <w:noProof/>
            <w:webHidden/>
          </w:rPr>
          <w:fldChar w:fldCharType="end"/>
        </w:r>
      </w:hyperlink>
    </w:p>
    <w:p w14:paraId="1E2736F6" w14:textId="1A5C56E7" w:rsidR="006C3144" w:rsidRDefault="00CF385B">
      <w:pPr>
        <w:pStyle w:val="Sisluet1"/>
        <w:tabs>
          <w:tab w:val="left" w:pos="397"/>
        </w:tabs>
        <w:rPr>
          <w:rFonts w:eastAsiaTheme="minorEastAsia" w:cstheme="minorBidi"/>
          <w:lang w:val="fi-FI" w:eastAsia="fi-FI"/>
        </w:rPr>
      </w:pPr>
      <w:hyperlink w:anchor="_Toc480989581" w:history="1">
        <w:r w:rsidR="006C3144" w:rsidRPr="00DC04FD">
          <w:rPr>
            <w:rStyle w:val="Hyperlinkki"/>
          </w:rPr>
          <w:t>3</w:t>
        </w:r>
        <w:r w:rsidR="006C3144">
          <w:rPr>
            <w:rFonts w:eastAsiaTheme="minorEastAsia" w:cstheme="minorBidi"/>
            <w:lang w:val="fi-FI" w:eastAsia="fi-FI"/>
          </w:rPr>
          <w:tab/>
        </w:r>
        <w:r w:rsidR="006C3144" w:rsidRPr="00DC04FD">
          <w:rPr>
            <w:rStyle w:val="Hyperlinkki"/>
          </w:rPr>
          <w:t>Maps and descriptions of the squares</w:t>
        </w:r>
        <w:r w:rsidR="006C3144">
          <w:rPr>
            <w:webHidden/>
          </w:rPr>
          <w:tab/>
        </w:r>
        <w:r w:rsidR="006C3144">
          <w:rPr>
            <w:webHidden/>
          </w:rPr>
          <w:fldChar w:fldCharType="begin"/>
        </w:r>
        <w:r w:rsidR="006C3144">
          <w:rPr>
            <w:webHidden/>
          </w:rPr>
          <w:instrText xml:space="preserve"> PAGEREF _Toc480989581 \h </w:instrText>
        </w:r>
        <w:r w:rsidR="006C3144">
          <w:rPr>
            <w:webHidden/>
          </w:rPr>
        </w:r>
        <w:r w:rsidR="006C3144">
          <w:rPr>
            <w:webHidden/>
          </w:rPr>
          <w:fldChar w:fldCharType="separate"/>
        </w:r>
        <w:r w:rsidR="006C3144">
          <w:rPr>
            <w:webHidden/>
          </w:rPr>
          <w:t>6</w:t>
        </w:r>
        <w:r w:rsidR="006C3144">
          <w:rPr>
            <w:webHidden/>
          </w:rPr>
          <w:fldChar w:fldCharType="end"/>
        </w:r>
      </w:hyperlink>
    </w:p>
    <w:p w14:paraId="61742D1E" w14:textId="34F65528" w:rsidR="006C3144" w:rsidRDefault="00CF385B">
      <w:pPr>
        <w:pStyle w:val="Sisluet2"/>
        <w:rPr>
          <w:rFonts w:eastAsiaTheme="minorEastAsia" w:cstheme="minorBidi"/>
          <w:noProof/>
          <w:lang w:val="fi-FI" w:eastAsia="fi-FI"/>
        </w:rPr>
      </w:pPr>
      <w:hyperlink w:anchor="_Toc480989582" w:history="1">
        <w:r w:rsidR="006C3144" w:rsidRPr="00DC04FD">
          <w:rPr>
            <w:rStyle w:val="Hyperlinkki"/>
            <w:noProof/>
          </w:rPr>
          <w:t>3.1</w:t>
        </w:r>
        <w:r w:rsidR="006C3144">
          <w:rPr>
            <w:rFonts w:eastAsiaTheme="minorEastAsia" w:cstheme="minorBidi"/>
            <w:noProof/>
            <w:lang w:val="fi-FI" w:eastAsia="fi-FI"/>
          </w:rPr>
          <w:tab/>
        </w:r>
        <w:r w:rsidR="006C3144" w:rsidRPr="00DC04FD">
          <w:rPr>
            <w:rStyle w:val="Hyperlinkki"/>
            <w:noProof/>
          </w:rPr>
          <w:t>Special squares</w:t>
        </w:r>
        <w:r w:rsidR="006C3144">
          <w:rPr>
            <w:noProof/>
            <w:webHidden/>
          </w:rPr>
          <w:tab/>
        </w:r>
        <w:r w:rsidR="006C3144">
          <w:rPr>
            <w:noProof/>
            <w:webHidden/>
          </w:rPr>
          <w:fldChar w:fldCharType="begin"/>
        </w:r>
        <w:r w:rsidR="006C3144">
          <w:rPr>
            <w:noProof/>
            <w:webHidden/>
          </w:rPr>
          <w:instrText xml:space="preserve"> PAGEREF _Toc480989582 \h </w:instrText>
        </w:r>
        <w:r w:rsidR="006C3144">
          <w:rPr>
            <w:noProof/>
            <w:webHidden/>
          </w:rPr>
        </w:r>
        <w:r w:rsidR="006C3144">
          <w:rPr>
            <w:noProof/>
            <w:webHidden/>
          </w:rPr>
          <w:fldChar w:fldCharType="separate"/>
        </w:r>
        <w:r w:rsidR="006C3144">
          <w:rPr>
            <w:noProof/>
            <w:webHidden/>
          </w:rPr>
          <w:t>6</w:t>
        </w:r>
        <w:r w:rsidR="006C3144">
          <w:rPr>
            <w:noProof/>
            <w:webHidden/>
          </w:rPr>
          <w:fldChar w:fldCharType="end"/>
        </w:r>
      </w:hyperlink>
    </w:p>
    <w:p w14:paraId="40F3C91E" w14:textId="58F55CA1" w:rsidR="006C3144" w:rsidRDefault="00CF385B">
      <w:pPr>
        <w:pStyle w:val="Sisluet3"/>
        <w:rPr>
          <w:rFonts w:eastAsiaTheme="minorEastAsia" w:cstheme="minorBidi"/>
          <w:noProof/>
          <w:lang w:val="fi-FI" w:eastAsia="fi-FI"/>
        </w:rPr>
      </w:pPr>
      <w:hyperlink w:anchor="_Toc480989583" w:history="1">
        <w:r w:rsidR="006C3144" w:rsidRPr="00DC04FD">
          <w:rPr>
            <w:rStyle w:val="Hyperlinkki"/>
            <w:noProof/>
          </w:rPr>
          <w:t>3.1.1</w:t>
        </w:r>
        <w:r w:rsidR="006C3144">
          <w:rPr>
            <w:rFonts w:eastAsiaTheme="minorEastAsia" w:cstheme="minorBidi"/>
            <w:noProof/>
            <w:lang w:val="fi-FI" w:eastAsia="fi-FI"/>
          </w:rPr>
          <w:tab/>
        </w:r>
        <w:r w:rsidR="006C3144" w:rsidRPr="00DC04FD">
          <w:rPr>
            <w:rStyle w:val="Hyperlinkki"/>
            <w:noProof/>
          </w:rPr>
          <w:t>Kamppi Metrostation</w:t>
        </w:r>
        <w:r w:rsidR="006C3144">
          <w:rPr>
            <w:noProof/>
            <w:webHidden/>
          </w:rPr>
          <w:tab/>
        </w:r>
        <w:r w:rsidR="006C3144">
          <w:rPr>
            <w:noProof/>
            <w:webHidden/>
          </w:rPr>
          <w:fldChar w:fldCharType="begin"/>
        </w:r>
        <w:r w:rsidR="006C3144">
          <w:rPr>
            <w:noProof/>
            <w:webHidden/>
          </w:rPr>
          <w:instrText xml:space="preserve"> PAGEREF _Toc480989583 \h </w:instrText>
        </w:r>
        <w:r w:rsidR="006C3144">
          <w:rPr>
            <w:noProof/>
            <w:webHidden/>
          </w:rPr>
        </w:r>
        <w:r w:rsidR="006C3144">
          <w:rPr>
            <w:noProof/>
            <w:webHidden/>
          </w:rPr>
          <w:fldChar w:fldCharType="separate"/>
        </w:r>
        <w:r w:rsidR="006C3144">
          <w:rPr>
            <w:noProof/>
            <w:webHidden/>
          </w:rPr>
          <w:t>6</w:t>
        </w:r>
        <w:r w:rsidR="006C3144">
          <w:rPr>
            <w:noProof/>
            <w:webHidden/>
          </w:rPr>
          <w:fldChar w:fldCharType="end"/>
        </w:r>
      </w:hyperlink>
    </w:p>
    <w:p w14:paraId="637748FB" w14:textId="66225194" w:rsidR="006C3144" w:rsidRDefault="00CF385B">
      <w:pPr>
        <w:pStyle w:val="Sisluet3"/>
        <w:rPr>
          <w:rFonts w:eastAsiaTheme="minorEastAsia" w:cstheme="minorBidi"/>
          <w:noProof/>
          <w:lang w:val="fi-FI" w:eastAsia="fi-FI"/>
        </w:rPr>
      </w:pPr>
      <w:hyperlink w:anchor="_Toc480989584" w:history="1">
        <w:r w:rsidR="006C3144" w:rsidRPr="00DC04FD">
          <w:rPr>
            <w:rStyle w:val="Hyperlinkki"/>
            <w:noProof/>
          </w:rPr>
          <w:t>3.1.2</w:t>
        </w:r>
        <w:r w:rsidR="006C3144">
          <w:rPr>
            <w:rFonts w:eastAsiaTheme="minorEastAsia" w:cstheme="minorBidi"/>
            <w:noProof/>
            <w:lang w:val="fi-FI" w:eastAsia="fi-FI"/>
          </w:rPr>
          <w:tab/>
        </w:r>
        <w:r w:rsidR="006C3144" w:rsidRPr="00DC04FD">
          <w:rPr>
            <w:rStyle w:val="Hyperlinkki"/>
            <w:noProof/>
          </w:rPr>
          <w:t>Ruttopuisto</w:t>
        </w:r>
        <w:r w:rsidR="006C3144">
          <w:rPr>
            <w:noProof/>
            <w:webHidden/>
          </w:rPr>
          <w:tab/>
        </w:r>
        <w:r w:rsidR="006C3144">
          <w:rPr>
            <w:noProof/>
            <w:webHidden/>
          </w:rPr>
          <w:fldChar w:fldCharType="begin"/>
        </w:r>
        <w:r w:rsidR="006C3144">
          <w:rPr>
            <w:noProof/>
            <w:webHidden/>
          </w:rPr>
          <w:instrText xml:space="preserve"> PAGEREF _Toc480989584 \h </w:instrText>
        </w:r>
        <w:r w:rsidR="006C3144">
          <w:rPr>
            <w:noProof/>
            <w:webHidden/>
          </w:rPr>
        </w:r>
        <w:r w:rsidR="006C3144">
          <w:rPr>
            <w:noProof/>
            <w:webHidden/>
          </w:rPr>
          <w:fldChar w:fldCharType="separate"/>
        </w:r>
        <w:r w:rsidR="006C3144">
          <w:rPr>
            <w:noProof/>
            <w:webHidden/>
          </w:rPr>
          <w:t>7</w:t>
        </w:r>
        <w:r w:rsidR="006C3144">
          <w:rPr>
            <w:noProof/>
            <w:webHidden/>
          </w:rPr>
          <w:fldChar w:fldCharType="end"/>
        </w:r>
      </w:hyperlink>
    </w:p>
    <w:p w14:paraId="7237B127" w14:textId="3FF70F4F" w:rsidR="006C3144" w:rsidRDefault="00CF385B">
      <w:pPr>
        <w:pStyle w:val="Sisluet3"/>
        <w:rPr>
          <w:rFonts w:eastAsiaTheme="minorEastAsia" w:cstheme="minorBidi"/>
          <w:noProof/>
          <w:lang w:val="fi-FI" w:eastAsia="fi-FI"/>
        </w:rPr>
      </w:pPr>
      <w:hyperlink w:anchor="_Toc480989585" w:history="1">
        <w:r w:rsidR="006C3144" w:rsidRPr="00DC04FD">
          <w:rPr>
            <w:rStyle w:val="Hyperlinkki"/>
            <w:noProof/>
          </w:rPr>
          <w:t>3.1.3</w:t>
        </w:r>
        <w:r w:rsidR="006C3144">
          <w:rPr>
            <w:rFonts w:eastAsiaTheme="minorEastAsia" w:cstheme="minorBidi"/>
            <w:noProof/>
            <w:lang w:val="fi-FI" w:eastAsia="fi-FI"/>
          </w:rPr>
          <w:tab/>
        </w:r>
        <w:r w:rsidR="006C3144" w:rsidRPr="00DC04FD">
          <w:rPr>
            <w:rStyle w:val="Hyperlinkki"/>
            <w:noProof/>
          </w:rPr>
          <w:t>Stockmann</w:t>
        </w:r>
        <w:r w:rsidR="006C3144">
          <w:rPr>
            <w:noProof/>
            <w:webHidden/>
          </w:rPr>
          <w:tab/>
        </w:r>
        <w:r w:rsidR="006C3144">
          <w:rPr>
            <w:noProof/>
            <w:webHidden/>
          </w:rPr>
          <w:fldChar w:fldCharType="begin"/>
        </w:r>
        <w:r w:rsidR="006C3144">
          <w:rPr>
            <w:noProof/>
            <w:webHidden/>
          </w:rPr>
          <w:instrText xml:space="preserve"> PAGEREF _Toc480989585 \h </w:instrText>
        </w:r>
        <w:r w:rsidR="006C3144">
          <w:rPr>
            <w:noProof/>
            <w:webHidden/>
          </w:rPr>
        </w:r>
        <w:r w:rsidR="006C3144">
          <w:rPr>
            <w:noProof/>
            <w:webHidden/>
          </w:rPr>
          <w:fldChar w:fldCharType="separate"/>
        </w:r>
        <w:r w:rsidR="006C3144">
          <w:rPr>
            <w:noProof/>
            <w:webHidden/>
          </w:rPr>
          <w:t>7</w:t>
        </w:r>
        <w:r w:rsidR="006C3144">
          <w:rPr>
            <w:noProof/>
            <w:webHidden/>
          </w:rPr>
          <w:fldChar w:fldCharType="end"/>
        </w:r>
      </w:hyperlink>
    </w:p>
    <w:p w14:paraId="5D941B8E" w14:textId="3AF0B476" w:rsidR="006C3144" w:rsidRDefault="00CF385B">
      <w:pPr>
        <w:pStyle w:val="Sisluet1"/>
        <w:tabs>
          <w:tab w:val="left" w:pos="397"/>
        </w:tabs>
        <w:rPr>
          <w:rFonts w:eastAsiaTheme="minorEastAsia" w:cstheme="minorBidi"/>
          <w:lang w:val="fi-FI" w:eastAsia="fi-FI"/>
        </w:rPr>
      </w:pPr>
      <w:hyperlink w:anchor="_Toc480989586" w:history="1">
        <w:r w:rsidR="006C3144" w:rsidRPr="00DC04FD">
          <w:rPr>
            <w:rStyle w:val="Hyperlinkki"/>
          </w:rPr>
          <w:t>4</w:t>
        </w:r>
        <w:r w:rsidR="006C3144">
          <w:rPr>
            <w:rFonts w:eastAsiaTheme="minorEastAsia" w:cstheme="minorBidi"/>
            <w:lang w:val="fi-FI" w:eastAsia="fi-FI"/>
          </w:rPr>
          <w:tab/>
        </w:r>
        <w:r w:rsidR="006C3144" w:rsidRPr="00DC04FD">
          <w:rPr>
            <w:rStyle w:val="Hyperlinkki"/>
          </w:rPr>
          <w:t>Walkthrough</w:t>
        </w:r>
        <w:r w:rsidR="006C3144">
          <w:rPr>
            <w:webHidden/>
          </w:rPr>
          <w:tab/>
        </w:r>
        <w:r w:rsidR="006C3144">
          <w:rPr>
            <w:webHidden/>
          </w:rPr>
          <w:fldChar w:fldCharType="begin"/>
        </w:r>
        <w:r w:rsidR="006C3144">
          <w:rPr>
            <w:webHidden/>
          </w:rPr>
          <w:instrText xml:space="preserve"> PAGEREF _Toc480989586 \h </w:instrText>
        </w:r>
        <w:r w:rsidR="006C3144">
          <w:rPr>
            <w:webHidden/>
          </w:rPr>
        </w:r>
        <w:r w:rsidR="006C3144">
          <w:rPr>
            <w:webHidden/>
          </w:rPr>
          <w:fldChar w:fldCharType="separate"/>
        </w:r>
        <w:r w:rsidR="006C3144">
          <w:rPr>
            <w:webHidden/>
          </w:rPr>
          <w:t>7</w:t>
        </w:r>
        <w:r w:rsidR="006C3144">
          <w:rPr>
            <w:webHidden/>
          </w:rPr>
          <w:fldChar w:fldCharType="end"/>
        </w:r>
      </w:hyperlink>
    </w:p>
    <w:p w14:paraId="15F1F021" w14:textId="64D0345A" w:rsidR="006C3144" w:rsidRDefault="00CF385B">
      <w:pPr>
        <w:pStyle w:val="Sisluet1"/>
        <w:tabs>
          <w:tab w:val="left" w:pos="397"/>
        </w:tabs>
        <w:rPr>
          <w:rFonts w:eastAsiaTheme="minorEastAsia" w:cstheme="minorBidi"/>
          <w:lang w:val="fi-FI" w:eastAsia="fi-FI"/>
        </w:rPr>
      </w:pPr>
      <w:hyperlink w:anchor="_Toc480989587" w:history="1">
        <w:r w:rsidR="006C3144" w:rsidRPr="00DC04FD">
          <w:rPr>
            <w:rStyle w:val="Hyperlinkki"/>
          </w:rPr>
          <w:t>5</w:t>
        </w:r>
        <w:r w:rsidR="006C3144">
          <w:rPr>
            <w:rFonts w:eastAsiaTheme="minorEastAsia" w:cstheme="minorBidi"/>
            <w:lang w:val="fi-FI" w:eastAsia="fi-FI"/>
          </w:rPr>
          <w:tab/>
        </w:r>
        <w:r w:rsidR="006C3144" w:rsidRPr="00DC04FD">
          <w:rPr>
            <w:rStyle w:val="Hyperlinkki"/>
          </w:rPr>
          <w:t>ER diagram and Relational schema</w:t>
        </w:r>
        <w:r w:rsidR="006C3144">
          <w:rPr>
            <w:webHidden/>
          </w:rPr>
          <w:tab/>
        </w:r>
        <w:r w:rsidR="006C3144">
          <w:rPr>
            <w:webHidden/>
          </w:rPr>
          <w:fldChar w:fldCharType="begin"/>
        </w:r>
        <w:r w:rsidR="006C3144">
          <w:rPr>
            <w:webHidden/>
          </w:rPr>
          <w:instrText xml:space="preserve"> PAGEREF _Toc480989587 \h </w:instrText>
        </w:r>
        <w:r w:rsidR="006C3144">
          <w:rPr>
            <w:webHidden/>
          </w:rPr>
        </w:r>
        <w:r w:rsidR="006C3144">
          <w:rPr>
            <w:webHidden/>
          </w:rPr>
          <w:fldChar w:fldCharType="separate"/>
        </w:r>
        <w:r w:rsidR="006C3144">
          <w:rPr>
            <w:webHidden/>
          </w:rPr>
          <w:t>8</w:t>
        </w:r>
        <w:r w:rsidR="006C3144">
          <w:rPr>
            <w:webHidden/>
          </w:rPr>
          <w:fldChar w:fldCharType="end"/>
        </w:r>
      </w:hyperlink>
    </w:p>
    <w:p w14:paraId="7D95D7C9" w14:textId="20BD588F" w:rsidR="006C3144" w:rsidRDefault="006C3144">
      <w:pPr>
        <w:pStyle w:val="Sisluet2"/>
        <w:rPr>
          <w:rFonts w:eastAsiaTheme="minorEastAsia" w:cstheme="minorBidi"/>
          <w:noProof/>
          <w:lang w:val="fi-FI" w:eastAsia="fi-FI"/>
        </w:rPr>
      </w:pPr>
    </w:p>
    <w:p w14:paraId="23AB7848" w14:textId="35E2ADCF" w:rsidR="00600602" w:rsidRPr="004B0D03" w:rsidRDefault="0021749C" w:rsidP="00F8579E">
      <w:pPr>
        <w:pStyle w:val="Sisllysluettelonsivunumerotonkohta"/>
      </w:pPr>
      <w:r w:rsidRPr="004B0D03">
        <w:fldChar w:fldCharType="end"/>
      </w:r>
    </w:p>
    <w:p w14:paraId="04321E8D" w14:textId="77777777" w:rsidR="006D0237" w:rsidRPr="004B0D03" w:rsidRDefault="006D0237">
      <w:pPr>
        <w:spacing w:line="240" w:lineRule="auto"/>
        <w:jc w:val="left"/>
        <w:rPr>
          <w:rFonts w:eastAsiaTheme="minorHAnsi" w:cstheme="minorHAnsi"/>
          <w:szCs w:val="22"/>
          <w:lang w:eastAsia="en-US"/>
        </w:rPr>
      </w:pPr>
      <w:r w:rsidRPr="004B0D03">
        <w:br w:type="page"/>
      </w:r>
    </w:p>
    <w:p w14:paraId="05420DDA" w14:textId="77777777" w:rsidR="001E7CA1" w:rsidRPr="004B0D03" w:rsidRDefault="001E7CA1" w:rsidP="00620258">
      <w:pPr>
        <w:pStyle w:val="leipteksti"/>
        <w:sectPr w:rsidR="001E7CA1" w:rsidRPr="004B0D03" w:rsidSect="001E7CA1">
          <w:headerReference w:type="even" r:id="rId11"/>
          <w:headerReference w:type="default" r:id="rId12"/>
          <w:footerReference w:type="even" r:id="rId13"/>
          <w:headerReference w:type="first" r:id="rId14"/>
          <w:footerReference w:type="first" r:id="rId15"/>
          <w:type w:val="continuous"/>
          <w:pgSz w:w="11906" w:h="16838" w:code="9"/>
          <w:pgMar w:top="1134" w:right="1134" w:bottom="1701" w:left="2268" w:header="567" w:footer="567" w:gutter="0"/>
          <w:cols w:space="708"/>
          <w:docGrid w:linePitch="360"/>
        </w:sectPr>
      </w:pPr>
    </w:p>
    <w:p w14:paraId="521A230F" w14:textId="2FD65300" w:rsidR="00600602" w:rsidRPr="004B0D03" w:rsidRDefault="00956594" w:rsidP="00620258">
      <w:pPr>
        <w:pStyle w:val="Otsikko1"/>
        <w:rPr>
          <w:rFonts w:asciiTheme="minorHAnsi" w:hAnsiTheme="minorHAnsi"/>
        </w:rPr>
      </w:pPr>
      <w:bookmarkStart w:id="0" w:name="_Toc278793821"/>
      <w:bookmarkStart w:id="1" w:name="_Toc480989568"/>
      <w:bookmarkEnd w:id="0"/>
      <w:r w:rsidRPr="004B0D03">
        <w:rPr>
          <w:rFonts w:asciiTheme="minorHAnsi" w:hAnsiTheme="minorHAnsi"/>
        </w:rPr>
        <w:lastRenderedPageBreak/>
        <w:t>Game Overview</w:t>
      </w:r>
      <w:bookmarkEnd w:id="1"/>
    </w:p>
    <w:p w14:paraId="09D8432C" w14:textId="77777777" w:rsidR="00956594" w:rsidRPr="004B0D03" w:rsidRDefault="00956594" w:rsidP="00956594">
      <w:pPr>
        <w:pStyle w:val="leipteksti"/>
        <w:rPr>
          <w:rFonts w:ascii="Times New Roman" w:hAnsi="Times New Roman"/>
        </w:rPr>
      </w:pPr>
      <w:bookmarkStart w:id="2" w:name="_Toc278793822"/>
      <w:r w:rsidRPr="004B0D03">
        <w:t>SpugeQuest is a text adventure game based in modern Helsinki. The player experiences wintertime in Helsinki through the eyes of a homeless person, with a task to stay alive. The player must look for sources of heat, alcohol and small amounts of cash to keep himself alive through the winter.</w:t>
      </w:r>
    </w:p>
    <w:p w14:paraId="4895AFA6" w14:textId="77777777" w:rsidR="00956594" w:rsidRPr="004B0D03" w:rsidRDefault="00956594" w:rsidP="00956594">
      <w:pPr>
        <w:pStyle w:val="leipteksti"/>
      </w:pPr>
      <w:r w:rsidRPr="004B0D03">
        <w:t>The game is a survival simulator based on the real world, there are no fantasy creatures to encounter or battles to fight. Instead, the player must fight the deadly environment that will slowly kill him, if he doesn't actively look for warmth and helpful items.</w:t>
      </w:r>
    </w:p>
    <w:p w14:paraId="5B41B0C7" w14:textId="6147F4C9" w:rsidR="00600602" w:rsidRPr="004B0D03" w:rsidRDefault="00956594" w:rsidP="00620258">
      <w:pPr>
        <w:pStyle w:val="Otsikko1"/>
        <w:rPr>
          <w:rFonts w:asciiTheme="minorHAnsi" w:hAnsiTheme="minorHAnsi"/>
        </w:rPr>
      </w:pPr>
      <w:bookmarkStart w:id="3" w:name="_Toc480989569"/>
      <w:bookmarkEnd w:id="2"/>
      <w:r w:rsidRPr="004B0D03">
        <w:rPr>
          <w:rFonts w:asciiTheme="minorHAnsi" w:hAnsiTheme="minorHAnsi"/>
        </w:rPr>
        <w:t>Mechanics of the game</w:t>
      </w:r>
      <w:bookmarkEnd w:id="3"/>
    </w:p>
    <w:p w14:paraId="0227B636" w14:textId="3380FB37" w:rsidR="00600602" w:rsidRPr="004B0D03" w:rsidRDefault="00956594" w:rsidP="0082624E">
      <w:pPr>
        <w:pStyle w:val="Otsikko2"/>
        <w:rPr>
          <w:rFonts w:asciiTheme="minorHAnsi" w:hAnsiTheme="minorHAnsi"/>
        </w:rPr>
      </w:pPr>
      <w:bookmarkStart w:id="4" w:name="_Toc480989570"/>
      <w:r w:rsidRPr="004B0D03">
        <w:t>Gameplay</w:t>
      </w:r>
      <w:bookmarkEnd w:id="4"/>
    </w:p>
    <w:p w14:paraId="6564BBEC" w14:textId="77777777" w:rsidR="00956594" w:rsidRPr="004B0D03" w:rsidRDefault="00956594" w:rsidP="00956594">
      <w:pPr>
        <w:pStyle w:val="leipteksti"/>
        <w:rPr>
          <w:rFonts w:ascii="Times New Roman" w:hAnsi="Times New Roman"/>
        </w:rPr>
      </w:pPr>
      <w:r w:rsidRPr="004B0D03">
        <w:t>Basic gameplay consists of the player moving between different parts of the city. When he enters an area, a random event may happen. Possible events are listed later in the document.</w:t>
      </w:r>
    </w:p>
    <w:p w14:paraId="648A43A5" w14:textId="7DBC5A83" w:rsidR="00956594" w:rsidRPr="004B0D03" w:rsidRDefault="00956594" w:rsidP="00956594">
      <w:pPr>
        <w:pStyle w:val="leipteksti"/>
      </w:pPr>
      <w:r w:rsidRPr="004B0D03">
        <w:t xml:space="preserve">Player has three resources/elements to monitor and play with. </w:t>
      </w:r>
      <w:r w:rsidRPr="004B0D03">
        <w:rPr>
          <w:b/>
        </w:rPr>
        <w:t>Warmth</w:t>
      </w:r>
      <w:r w:rsidRPr="004B0D03">
        <w:t xml:space="preserve">, </w:t>
      </w:r>
      <w:r w:rsidRPr="004B0D03">
        <w:rPr>
          <w:b/>
        </w:rPr>
        <w:t>Blood Alcohol</w:t>
      </w:r>
      <w:r w:rsidR="009C1E1F" w:rsidRPr="004B0D03">
        <w:rPr>
          <w:b/>
        </w:rPr>
        <w:t xml:space="preserve"> Level</w:t>
      </w:r>
      <w:r w:rsidRPr="004B0D03">
        <w:t xml:space="preserve"> and </w:t>
      </w:r>
      <w:r w:rsidRPr="004B0D03">
        <w:rPr>
          <w:b/>
        </w:rPr>
        <w:t>Cash</w:t>
      </w:r>
      <w:r w:rsidRPr="004B0D03">
        <w:t>. Warmth and Blood Alcohol</w:t>
      </w:r>
      <w:r w:rsidR="009C1E1F" w:rsidRPr="004B0D03">
        <w:t xml:space="preserve"> Level</w:t>
      </w:r>
      <w:r w:rsidRPr="004B0D03">
        <w:t xml:space="preserve"> are resources that are in constant state of change</w:t>
      </w:r>
      <w:r w:rsidR="009C1E1F" w:rsidRPr="004B0D03">
        <w:t>. W</w:t>
      </w:r>
      <w:r w:rsidRPr="004B0D03">
        <w:t xml:space="preserve">henever the player is not warming himself or drinking alcohol the meters go down. If the warmth meter drops too low, the player freezes. If the blood alcohol level </w:t>
      </w:r>
      <w:r w:rsidR="009C1E1F" w:rsidRPr="004B0D03">
        <w:t>gets</w:t>
      </w:r>
      <w:r w:rsidRPr="004B0D03">
        <w:t xml:space="preserve"> too low, the play</w:t>
      </w:r>
      <w:r w:rsidR="009C1E1F" w:rsidRPr="004B0D03">
        <w:t>er goes into delirium tremens. In both</w:t>
      </w:r>
      <w:r w:rsidRPr="004B0D03">
        <w:t xml:space="preserve"> cases</w:t>
      </w:r>
      <w:r w:rsidR="009C1E1F" w:rsidRPr="004B0D03">
        <w:t xml:space="preserve"> the</w:t>
      </w:r>
      <w:r w:rsidRPr="004B0D03">
        <w:t xml:space="preserve"> result </w:t>
      </w:r>
      <w:r w:rsidR="009C1E1F" w:rsidRPr="004B0D03">
        <w:t>is</w:t>
      </w:r>
      <w:r w:rsidRPr="004B0D03">
        <w:t xml:space="preserve"> an instant game over. The third resource, cash, is a valuable and rare resource that the player may use in an emergency. Cash can get the player a metro ticket (for risk free and quick warming in the metro), or a bottle of booze from a certain state-run alcohol store. Cash, however, is hard and slow to obtain, as the player </w:t>
      </w:r>
      <w:r w:rsidR="009C1E1F" w:rsidRPr="004B0D03">
        <w:t>must</w:t>
      </w:r>
      <w:r w:rsidRPr="004B0D03">
        <w:t xml:space="preserve"> first collect bottles from all over the city to get it.</w:t>
      </w:r>
    </w:p>
    <w:p w14:paraId="2751F4E6" w14:textId="77777777" w:rsidR="00956594" w:rsidRPr="004B0D03" w:rsidRDefault="00956594" w:rsidP="00956594">
      <w:pPr>
        <w:pStyle w:val="leipteksti"/>
      </w:pPr>
      <w:r w:rsidRPr="004B0D03">
        <w:t>Majority of the time the player tries to spot places that are warm and find half-empty bottles of alcohol to drink. If he enters a warm place (for example a metro station or an unlocked</w:t>
      </w:r>
    </w:p>
    <w:p w14:paraId="0E2CDADF" w14:textId="71C21847" w:rsidR="00956594" w:rsidRDefault="00956594" w:rsidP="00956594">
      <w:pPr>
        <w:pStyle w:val="leipteksti"/>
      </w:pPr>
      <w:r w:rsidRPr="004B0D03">
        <w:lastRenderedPageBreak/>
        <w:t>stairway), he may rest and recover his warmth meter. Entering the metro without a ticket may result in the player getting kicked out of the station. After getting kicked out, the player cannot enter the same metro station again.</w:t>
      </w:r>
    </w:p>
    <w:p w14:paraId="3E2A563A" w14:textId="62FEDAE1" w:rsidR="004B0D03" w:rsidRDefault="004B0D03" w:rsidP="00956594">
      <w:pPr>
        <w:pStyle w:val="leipteksti"/>
      </w:pPr>
      <w:r>
        <w:t>The warmth and blood alcohol level values are between 0 and 100. 0 is game over, 100 is full. Different items and locations affect these values in various ways.</w:t>
      </w:r>
    </w:p>
    <w:p w14:paraId="3F8FD1B8" w14:textId="0EE62B91" w:rsidR="00600602" w:rsidRPr="004B0D03" w:rsidRDefault="009C1E1F" w:rsidP="00620258">
      <w:pPr>
        <w:pStyle w:val="Otsikko2"/>
        <w:rPr>
          <w:rFonts w:asciiTheme="minorHAnsi" w:hAnsiTheme="minorHAnsi"/>
        </w:rPr>
      </w:pPr>
      <w:bookmarkStart w:id="5" w:name="_Toc480989571"/>
      <w:r w:rsidRPr="004B0D03">
        <w:rPr>
          <w:rFonts w:asciiTheme="minorHAnsi" w:hAnsiTheme="minorHAnsi"/>
        </w:rPr>
        <w:t>Commands that the parser understands</w:t>
      </w:r>
      <w:bookmarkEnd w:id="5"/>
    </w:p>
    <w:p w14:paraId="2F220BCE" w14:textId="5587BCFC" w:rsidR="00E53B35" w:rsidRPr="004B0D03" w:rsidRDefault="00E53B35" w:rsidP="00E53B35">
      <w:pPr>
        <w:pStyle w:val="Otsikko3"/>
      </w:pPr>
      <w:bookmarkStart w:id="6" w:name="_Toc480989572"/>
      <w:r w:rsidRPr="004B0D03">
        <w:t>Action</w:t>
      </w:r>
      <w:r w:rsidR="002F5B72">
        <w:t xml:space="preserve"> Commands</w:t>
      </w:r>
      <w:bookmarkEnd w:id="6"/>
    </w:p>
    <w:p w14:paraId="136905B2" w14:textId="0BBBAACB" w:rsidR="009C1E1F" w:rsidRPr="004B0D03" w:rsidRDefault="009C1E1F" w:rsidP="009C1E1F">
      <w:pPr>
        <w:pStyle w:val="Luetelma"/>
        <w:rPr>
          <w:b/>
        </w:rPr>
      </w:pPr>
      <w:r w:rsidRPr="004B0D03">
        <w:rPr>
          <w:b/>
        </w:rPr>
        <w:t>Move [Direction]</w:t>
      </w:r>
    </w:p>
    <w:p w14:paraId="1F611DB8" w14:textId="4AFD2507" w:rsidR="009C1E1F" w:rsidRPr="004B0D03" w:rsidRDefault="009C1E1F" w:rsidP="009C1E1F">
      <w:pPr>
        <w:pStyle w:val="Luetelma"/>
        <w:numPr>
          <w:ilvl w:val="3"/>
          <w:numId w:val="6"/>
        </w:numPr>
      </w:pPr>
      <w:r w:rsidRPr="004B0D03">
        <w:t>Attempts to move the player to the direction defined after the Move-command. Is used to move between different parts of the city. If that direction is not available to move to, produces an error message for the player.</w:t>
      </w:r>
      <w:bookmarkStart w:id="7" w:name="_Hlk480812083"/>
    </w:p>
    <w:bookmarkEnd w:id="7"/>
    <w:p w14:paraId="3F020474" w14:textId="23894075" w:rsidR="009C1E1F" w:rsidRPr="004B0D03" w:rsidRDefault="009C1E1F" w:rsidP="009C1E1F">
      <w:pPr>
        <w:pStyle w:val="Luetelma"/>
        <w:rPr>
          <w:b/>
        </w:rPr>
      </w:pPr>
      <w:r w:rsidRPr="004B0D03">
        <w:rPr>
          <w:b/>
        </w:rPr>
        <w:t>Inspect [Item]</w:t>
      </w:r>
    </w:p>
    <w:p w14:paraId="637A9CA6" w14:textId="70C6A40C" w:rsidR="009C1E1F" w:rsidRPr="004B0D03" w:rsidRDefault="009C1E1F" w:rsidP="009C1E1F">
      <w:pPr>
        <w:pStyle w:val="Luetelma"/>
        <w:numPr>
          <w:ilvl w:val="3"/>
          <w:numId w:val="6"/>
        </w:numPr>
      </w:pPr>
      <w:r w:rsidRPr="004B0D03">
        <w:t>Inspects an item, person or event that is currently happening near the player.</w:t>
      </w:r>
    </w:p>
    <w:p w14:paraId="328CFD63" w14:textId="77777777" w:rsidR="009C1E1F" w:rsidRPr="004B0D03" w:rsidRDefault="009C1E1F" w:rsidP="009C1E1F">
      <w:pPr>
        <w:pStyle w:val="Luetelma"/>
        <w:rPr>
          <w:b/>
        </w:rPr>
      </w:pPr>
      <w:r w:rsidRPr="004B0D03">
        <w:rPr>
          <w:b/>
        </w:rPr>
        <w:t>Use [Item]</w:t>
      </w:r>
    </w:p>
    <w:p w14:paraId="219CFF02" w14:textId="287888D5" w:rsidR="009C1E1F" w:rsidRPr="004B0D03" w:rsidRDefault="009C1E1F" w:rsidP="009C1E1F">
      <w:pPr>
        <w:pStyle w:val="Luetelma"/>
        <w:numPr>
          <w:ilvl w:val="3"/>
          <w:numId w:val="6"/>
        </w:numPr>
      </w:pPr>
      <w:r w:rsidRPr="004B0D03">
        <w:t>Attempts to use an item defined after the Use-command.</w:t>
      </w:r>
    </w:p>
    <w:p w14:paraId="53EEC13E" w14:textId="5DC6FE40" w:rsidR="009C1E1F" w:rsidRPr="004B0D03" w:rsidRDefault="009C1E1F" w:rsidP="009C1E1F">
      <w:pPr>
        <w:pStyle w:val="Luetelma"/>
        <w:rPr>
          <w:b/>
        </w:rPr>
      </w:pPr>
      <w:r w:rsidRPr="004B0D03">
        <w:rPr>
          <w:b/>
        </w:rPr>
        <w:t>Talk [Person]</w:t>
      </w:r>
    </w:p>
    <w:p w14:paraId="3614C1BB" w14:textId="145C2E44" w:rsidR="009C1E1F" w:rsidRPr="004B0D03" w:rsidRDefault="009C1E1F" w:rsidP="009C1E1F">
      <w:pPr>
        <w:pStyle w:val="Luetelma"/>
        <w:numPr>
          <w:ilvl w:val="3"/>
          <w:numId w:val="6"/>
        </w:numPr>
      </w:pPr>
      <w:r w:rsidRPr="004B0D03">
        <w:t>Starts a conversation with an NPC.</w:t>
      </w:r>
    </w:p>
    <w:p w14:paraId="3CEE520D" w14:textId="4244E94C" w:rsidR="009C1E1F" w:rsidRPr="004B0D03" w:rsidRDefault="009C1E1F" w:rsidP="009C1E1F">
      <w:pPr>
        <w:pStyle w:val="Luetelma"/>
        <w:rPr>
          <w:b/>
        </w:rPr>
      </w:pPr>
      <w:r w:rsidRPr="004B0D03">
        <w:rPr>
          <w:b/>
        </w:rPr>
        <w:t>Enter [Location]</w:t>
      </w:r>
    </w:p>
    <w:p w14:paraId="68B6E73E" w14:textId="62C9C406" w:rsidR="009C1E1F" w:rsidRPr="004B0D03" w:rsidRDefault="009C1E1F" w:rsidP="009C1E1F">
      <w:pPr>
        <w:pStyle w:val="Luetelma"/>
        <w:numPr>
          <w:ilvl w:val="3"/>
          <w:numId w:val="6"/>
        </w:numPr>
      </w:pPr>
      <w:r w:rsidRPr="004B0D03">
        <w:t>Used to enter a location such as metro station, stairway or a store that the player sees. Doors are sometimes locked in which case Enter produces an error message informing the player about a locked door.</w:t>
      </w:r>
    </w:p>
    <w:p w14:paraId="36401EAC" w14:textId="4446CE3D" w:rsidR="009C1E1F" w:rsidRPr="004B0D03" w:rsidRDefault="009C1E1F" w:rsidP="009C1E1F">
      <w:pPr>
        <w:pStyle w:val="Luetelma"/>
        <w:rPr>
          <w:b/>
        </w:rPr>
      </w:pPr>
      <w:r w:rsidRPr="004B0D03">
        <w:rPr>
          <w:b/>
        </w:rPr>
        <w:t>Buy [Item]</w:t>
      </w:r>
    </w:p>
    <w:p w14:paraId="6B62C469" w14:textId="5910F7B0" w:rsidR="009C1E1F" w:rsidRPr="004B0D03" w:rsidRDefault="009C1E1F" w:rsidP="009C1E1F">
      <w:pPr>
        <w:pStyle w:val="Luetelma"/>
        <w:numPr>
          <w:ilvl w:val="3"/>
          <w:numId w:val="6"/>
        </w:numPr>
      </w:pPr>
      <w:r w:rsidRPr="004B0D03">
        <w:t>Used to buy an item from a store or black market. If the player doesn't have enough cash, tells the player to bugger off to get some more.</w:t>
      </w:r>
    </w:p>
    <w:p w14:paraId="039D437D" w14:textId="0449F9F7" w:rsidR="009C1E1F" w:rsidRPr="004B0D03" w:rsidRDefault="009C1E1F" w:rsidP="009C1E1F">
      <w:pPr>
        <w:pStyle w:val="Luetelma"/>
        <w:rPr>
          <w:b/>
        </w:rPr>
      </w:pPr>
      <w:r w:rsidRPr="004B0D03">
        <w:rPr>
          <w:b/>
        </w:rPr>
        <w:t>Rest [Location]</w:t>
      </w:r>
    </w:p>
    <w:p w14:paraId="25071DBF" w14:textId="02E46A2F" w:rsidR="00E53B35" w:rsidRPr="004B0D03" w:rsidRDefault="00E53B35" w:rsidP="00E53B35">
      <w:pPr>
        <w:pStyle w:val="Luetelma"/>
        <w:numPr>
          <w:ilvl w:val="3"/>
          <w:numId w:val="6"/>
        </w:numPr>
      </w:pPr>
      <w:r w:rsidRPr="004B0D03">
        <w:t>Can be used when the player finds a spot to warm himself. Resting on the street is not possible.</w:t>
      </w:r>
    </w:p>
    <w:p w14:paraId="4DEA5FC6" w14:textId="1E1DECF9" w:rsidR="00E53B35" w:rsidRPr="004B0D03" w:rsidRDefault="00E53B35" w:rsidP="00E53B35">
      <w:pPr>
        <w:pStyle w:val="Otsikko3"/>
      </w:pPr>
      <w:bookmarkStart w:id="8" w:name="_Toc480989573"/>
      <w:r w:rsidRPr="004B0D03">
        <w:lastRenderedPageBreak/>
        <w:t>Directions</w:t>
      </w:r>
      <w:bookmarkEnd w:id="8"/>
    </w:p>
    <w:p w14:paraId="78D3BFC6" w14:textId="45D86D4C" w:rsidR="00E53B35" w:rsidRPr="004B0D03" w:rsidRDefault="00E53B35" w:rsidP="00E53B35">
      <w:pPr>
        <w:pStyle w:val="leipteksti"/>
      </w:pPr>
      <w:r w:rsidRPr="004B0D03">
        <w:t xml:space="preserve">The player </w:t>
      </w:r>
      <w:r w:rsidR="004B0D03" w:rsidRPr="004B0D03">
        <w:t>can</w:t>
      </w:r>
      <w:r w:rsidRPr="004B0D03">
        <w:t xml:space="preserve"> move to north, east, south and west.</w:t>
      </w:r>
    </w:p>
    <w:p w14:paraId="020B79EB" w14:textId="09B7A8A2" w:rsidR="00E53B35" w:rsidRPr="004B0D03" w:rsidRDefault="00E53B35" w:rsidP="00E53B35">
      <w:pPr>
        <w:pStyle w:val="Otsikko3"/>
      </w:pPr>
      <w:bookmarkStart w:id="9" w:name="_Toc480989574"/>
      <w:r w:rsidRPr="004B0D03">
        <w:t>Other commands</w:t>
      </w:r>
      <w:bookmarkEnd w:id="9"/>
    </w:p>
    <w:p w14:paraId="65CD0865" w14:textId="08334FA3" w:rsidR="00E53B35" w:rsidRPr="004B0D03" w:rsidRDefault="00E53B35" w:rsidP="00E53B35">
      <w:pPr>
        <w:pStyle w:val="Luetelma"/>
        <w:numPr>
          <w:ilvl w:val="0"/>
          <w:numId w:val="11"/>
        </w:numPr>
        <w:rPr>
          <w:b/>
        </w:rPr>
      </w:pPr>
      <w:r w:rsidRPr="004B0D03">
        <w:rPr>
          <w:b/>
        </w:rPr>
        <w:t>Restart game</w:t>
      </w:r>
    </w:p>
    <w:p w14:paraId="4BF37DC5" w14:textId="1CF62F89" w:rsidR="00E53B35" w:rsidRPr="004B0D03" w:rsidRDefault="00E53B35" w:rsidP="00E53B35">
      <w:pPr>
        <w:pStyle w:val="Luetelma"/>
        <w:numPr>
          <w:ilvl w:val="3"/>
          <w:numId w:val="11"/>
        </w:numPr>
      </w:pPr>
      <w:r w:rsidRPr="004B0D03">
        <w:t>Restarts the game from the beginning</w:t>
      </w:r>
    </w:p>
    <w:p w14:paraId="0B6D43BB" w14:textId="7CD13404" w:rsidR="00600602" w:rsidRDefault="00E53B35" w:rsidP="002F5B72">
      <w:pPr>
        <w:pStyle w:val="Otsikko2"/>
      </w:pPr>
      <w:bookmarkStart w:id="10" w:name="_Toc480989575"/>
      <w:r w:rsidRPr="004B0D03">
        <w:t>Items</w:t>
      </w:r>
      <w:bookmarkEnd w:id="10"/>
    </w:p>
    <w:p w14:paraId="00C56CF3" w14:textId="3B2C19F2" w:rsidR="004B0D03" w:rsidRPr="004B0D03" w:rsidRDefault="004B0D03" w:rsidP="004B0D03">
      <w:pPr>
        <w:pStyle w:val="Luetelma"/>
        <w:rPr>
          <w:b/>
        </w:rPr>
      </w:pPr>
      <w:r w:rsidRPr="004B0D03">
        <w:rPr>
          <w:b/>
        </w:rPr>
        <w:t xml:space="preserve">Bottle of </w:t>
      </w:r>
      <w:r>
        <w:rPr>
          <w:b/>
        </w:rPr>
        <w:t>vodka</w:t>
      </w:r>
    </w:p>
    <w:p w14:paraId="68AA1326" w14:textId="05C9E5A6" w:rsidR="004B0D03" w:rsidRDefault="004B0D03" w:rsidP="004B0D03">
      <w:pPr>
        <w:pStyle w:val="Luetelma"/>
        <w:numPr>
          <w:ilvl w:val="3"/>
          <w:numId w:val="6"/>
        </w:numPr>
      </w:pPr>
      <w:r>
        <w:t xml:space="preserve">Refills the blood alcohol level by 50. </w:t>
      </w:r>
    </w:p>
    <w:p w14:paraId="47675939" w14:textId="3C06FCF9" w:rsidR="004B0D03" w:rsidRDefault="004B0D03" w:rsidP="004B0D03">
      <w:pPr>
        <w:pStyle w:val="Luetelma"/>
        <w:numPr>
          <w:ilvl w:val="3"/>
          <w:numId w:val="6"/>
        </w:numPr>
      </w:pPr>
      <w:r>
        <w:t xml:space="preserve">The best item for filling up blood alcohol level. </w:t>
      </w:r>
    </w:p>
    <w:p w14:paraId="5A2101FA" w14:textId="6CF7F7F7" w:rsidR="004B0D03" w:rsidRDefault="004B0D03" w:rsidP="004B0D03">
      <w:pPr>
        <w:pStyle w:val="Luetelma"/>
        <w:rPr>
          <w:b/>
        </w:rPr>
      </w:pPr>
      <w:r>
        <w:rPr>
          <w:b/>
        </w:rPr>
        <w:t>Bottle</w:t>
      </w:r>
      <w:r w:rsidRPr="004B0D03">
        <w:rPr>
          <w:b/>
        </w:rPr>
        <w:t xml:space="preserve"> of </w:t>
      </w:r>
      <w:r>
        <w:rPr>
          <w:b/>
        </w:rPr>
        <w:t>kilju</w:t>
      </w:r>
    </w:p>
    <w:p w14:paraId="7BA3960A" w14:textId="3C83AE73" w:rsidR="002F5B72" w:rsidRPr="002F5B72" w:rsidRDefault="004B0D03" w:rsidP="002F5B72">
      <w:pPr>
        <w:pStyle w:val="Luetelma"/>
        <w:numPr>
          <w:ilvl w:val="3"/>
          <w:numId w:val="6"/>
        </w:numPr>
        <w:rPr>
          <w:b/>
        </w:rPr>
      </w:pPr>
      <w:r>
        <w:t>Refills the blood alcohol level by 30.</w:t>
      </w:r>
    </w:p>
    <w:p w14:paraId="15BC0714" w14:textId="2B21B6FE" w:rsidR="004B0D03" w:rsidRDefault="004B0D03" w:rsidP="004B0D03">
      <w:pPr>
        <w:pStyle w:val="Luetelma"/>
        <w:rPr>
          <w:b/>
        </w:rPr>
      </w:pPr>
      <w:r w:rsidRPr="004B0D03">
        <w:rPr>
          <w:b/>
        </w:rPr>
        <w:t>Bottle of beer</w:t>
      </w:r>
    </w:p>
    <w:p w14:paraId="4775EE0A" w14:textId="1A32B42C" w:rsidR="004B0D03" w:rsidRPr="004B0D03" w:rsidRDefault="004B0D03" w:rsidP="004B0D03">
      <w:pPr>
        <w:pStyle w:val="Luetelma"/>
        <w:numPr>
          <w:ilvl w:val="3"/>
          <w:numId w:val="6"/>
        </w:numPr>
        <w:rPr>
          <w:b/>
        </w:rPr>
      </w:pPr>
      <w:r>
        <w:t>Refills the blood alcohol level by 10.</w:t>
      </w:r>
    </w:p>
    <w:p w14:paraId="2636B47B" w14:textId="35CE8525" w:rsidR="004B0D03" w:rsidRDefault="00A82F90" w:rsidP="004B0D03">
      <w:pPr>
        <w:pStyle w:val="Luetelma"/>
        <w:rPr>
          <w:b/>
        </w:rPr>
      </w:pPr>
      <w:r w:rsidRPr="00A82F90">
        <w:rPr>
          <w:b/>
        </w:rPr>
        <w:t>Coin(s)</w:t>
      </w:r>
    </w:p>
    <w:p w14:paraId="3992A472" w14:textId="2F7056A5" w:rsidR="00A11258" w:rsidRPr="0099131B" w:rsidRDefault="00A11258" w:rsidP="00A11258">
      <w:pPr>
        <w:pStyle w:val="Luetelma"/>
        <w:numPr>
          <w:ilvl w:val="3"/>
          <w:numId w:val="6"/>
        </w:numPr>
        <w:rPr>
          <w:b/>
        </w:rPr>
      </w:pPr>
      <w:r>
        <w:t>Used to buy alcohol or metro tickets</w:t>
      </w:r>
    </w:p>
    <w:p w14:paraId="03B8BF80" w14:textId="2383C086" w:rsidR="0099131B" w:rsidRDefault="0099131B" w:rsidP="0099131B">
      <w:pPr>
        <w:pStyle w:val="Luetelma"/>
        <w:rPr>
          <w:b/>
        </w:rPr>
      </w:pPr>
      <w:r w:rsidRPr="0099131B">
        <w:rPr>
          <w:b/>
        </w:rPr>
        <w:t>Bottle(s)</w:t>
      </w:r>
    </w:p>
    <w:p w14:paraId="107D87A2" w14:textId="09DB6763" w:rsidR="0099131B" w:rsidRPr="0099131B" w:rsidRDefault="0099131B" w:rsidP="0099131B">
      <w:pPr>
        <w:pStyle w:val="Luetelma"/>
        <w:numPr>
          <w:ilvl w:val="3"/>
          <w:numId w:val="6"/>
        </w:numPr>
        <w:rPr>
          <w:b/>
        </w:rPr>
      </w:pPr>
      <w:r>
        <w:t>Can be collected and then returned to a store for cash</w:t>
      </w:r>
    </w:p>
    <w:p w14:paraId="3EAD76A0" w14:textId="73EA7277" w:rsidR="00600602" w:rsidRPr="004B0D03" w:rsidRDefault="00A11258" w:rsidP="00A11258">
      <w:pPr>
        <w:pStyle w:val="Otsikko2"/>
      </w:pPr>
      <w:bookmarkStart w:id="11" w:name="_Toc480989576"/>
      <w:r>
        <w:t>Enemies</w:t>
      </w:r>
      <w:bookmarkEnd w:id="11"/>
    </w:p>
    <w:p w14:paraId="123C7330" w14:textId="615D0A66" w:rsidR="001A394F" w:rsidRDefault="00A11258" w:rsidP="00A11258">
      <w:pPr>
        <w:pStyle w:val="leipteksti"/>
      </w:pPr>
      <w:r>
        <w:t>The game involves a very limited set of enemies, as the main goal is not to beat monsters or bosses. The NPC that could be considered an enemy would be the guards in the metro stations that may cause the player to be kicked out</w:t>
      </w:r>
      <w:r w:rsidR="001A394F">
        <w:t>.</w:t>
      </w:r>
    </w:p>
    <w:p w14:paraId="4964C950" w14:textId="016B9693" w:rsidR="00892F63" w:rsidRDefault="00892F63" w:rsidP="00892F63">
      <w:pPr>
        <w:pStyle w:val="Otsikko2"/>
      </w:pPr>
      <w:bookmarkStart w:id="12" w:name="_Toc480989577"/>
      <w:r>
        <w:lastRenderedPageBreak/>
        <w:t>Events</w:t>
      </w:r>
      <w:bookmarkEnd w:id="12"/>
    </w:p>
    <w:p w14:paraId="177C422C" w14:textId="02C5743B" w:rsidR="00892F63" w:rsidRDefault="00892F63" w:rsidP="00892F63">
      <w:pPr>
        <w:pStyle w:val="leipteksti"/>
      </w:pPr>
      <w:r>
        <w:t xml:space="preserve">Events can happen when the player moves to a new square in the game. There are </w:t>
      </w:r>
      <w:r w:rsidR="004255F3">
        <w:t xml:space="preserve">many kinds of events, some very common and some </w:t>
      </w:r>
      <w:r>
        <w:t>that are very rare</w:t>
      </w:r>
      <w:r w:rsidR="004255F3">
        <w:t>.</w:t>
      </w:r>
      <w:r w:rsidR="004A21BE">
        <w:t xml:space="preserve"> Each square where the player enters can only trigger one event at a time. Squares can trigger different events multiple times if the player enters the square again, though.</w:t>
      </w:r>
    </w:p>
    <w:p w14:paraId="63A99F98" w14:textId="55AA4043" w:rsidR="00892F63" w:rsidRDefault="00892F63" w:rsidP="00892F63">
      <w:pPr>
        <w:pStyle w:val="Otsikko3"/>
      </w:pPr>
      <w:bookmarkStart w:id="13" w:name="_Toc480989578"/>
      <w:r>
        <w:t>Common events</w:t>
      </w:r>
      <w:bookmarkEnd w:id="13"/>
    </w:p>
    <w:p w14:paraId="77F9A475" w14:textId="054AC66D" w:rsidR="0099131B" w:rsidRDefault="0099131B" w:rsidP="0099131B">
      <w:pPr>
        <w:pStyle w:val="leipteksti"/>
      </w:pPr>
      <w:r>
        <w:t>Common events are some very simple things that may happen. These events do not have a big impact on the game but might help the player a little bit. Common</w:t>
      </w:r>
      <w:r w:rsidR="004A21BE">
        <w:t xml:space="preserve"> events have a 60</w:t>
      </w:r>
      <w:r>
        <w:t>% chance of happening.</w:t>
      </w:r>
    </w:p>
    <w:p w14:paraId="6401E84D" w14:textId="4CF9CFCE" w:rsidR="0099131B" w:rsidRDefault="0099131B" w:rsidP="0099131B">
      <w:pPr>
        <w:pStyle w:val="Luetelma"/>
      </w:pPr>
      <w:r>
        <w:t>Found a coin on the ground</w:t>
      </w:r>
    </w:p>
    <w:p w14:paraId="3ACAFDD5" w14:textId="72BB71F4" w:rsidR="0099131B" w:rsidRDefault="004255F3" w:rsidP="0099131B">
      <w:pPr>
        <w:pStyle w:val="Luetelma"/>
        <w:numPr>
          <w:ilvl w:val="3"/>
          <w:numId w:val="6"/>
        </w:numPr>
      </w:pPr>
      <w:r>
        <w:t>Adds</w:t>
      </w:r>
      <w:r w:rsidR="0099131B">
        <w:t xml:space="preserve"> </w:t>
      </w:r>
      <w:r w:rsidR="004A21BE">
        <w:t>0.5</w:t>
      </w:r>
      <w:r w:rsidR="0099131B">
        <w:t xml:space="preserve"> </w:t>
      </w:r>
      <w:r w:rsidR="004A21BE">
        <w:t>euro</w:t>
      </w:r>
      <w:r w:rsidR="0099131B">
        <w:t xml:space="preserve"> for the player</w:t>
      </w:r>
    </w:p>
    <w:p w14:paraId="41A323DA" w14:textId="4B284916" w:rsidR="0099131B" w:rsidRDefault="0099131B" w:rsidP="0099131B">
      <w:pPr>
        <w:pStyle w:val="Luetelma"/>
      </w:pPr>
      <w:r>
        <w:t>Found a bottle</w:t>
      </w:r>
    </w:p>
    <w:p w14:paraId="468DB1B7" w14:textId="29C44C09" w:rsidR="0099131B" w:rsidRDefault="0099131B" w:rsidP="0099131B">
      <w:pPr>
        <w:pStyle w:val="Luetelma"/>
        <w:numPr>
          <w:ilvl w:val="3"/>
          <w:numId w:val="6"/>
        </w:numPr>
      </w:pPr>
      <w:r>
        <w:t>Adds a bottle to the player’s inventory</w:t>
      </w:r>
    </w:p>
    <w:p w14:paraId="1BF301C6" w14:textId="5F1277AE" w:rsidR="0099131B" w:rsidRDefault="0099131B" w:rsidP="0099131B">
      <w:pPr>
        <w:pStyle w:val="Luetelma"/>
      </w:pPr>
      <w:r>
        <w:t>Found an opened bottle of beer</w:t>
      </w:r>
    </w:p>
    <w:p w14:paraId="3AFCEF42" w14:textId="7ADB504B" w:rsidR="0099131B" w:rsidRDefault="004A21BE" w:rsidP="0099131B">
      <w:pPr>
        <w:pStyle w:val="Luetelma"/>
        <w:numPr>
          <w:ilvl w:val="3"/>
          <w:numId w:val="6"/>
        </w:numPr>
      </w:pPr>
      <w:r>
        <w:t>Has half the effect of the</w:t>
      </w:r>
      <w:r w:rsidR="0099131B">
        <w:t xml:space="preserve"> bottle of beer</w:t>
      </w:r>
      <w:r>
        <w:t xml:space="preserve"> item</w:t>
      </w:r>
      <w:r w:rsidR="0099131B">
        <w:t>, adds a bottle to the inventory.</w:t>
      </w:r>
    </w:p>
    <w:p w14:paraId="12282FD4" w14:textId="4DBD72B2" w:rsidR="004255F3" w:rsidRDefault="004255F3" w:rsidP="004255F3">
      <w:pPr>
        <w:pStyle w:val="Luetelma"/>
      </w:pPr>
      <w:r>
        <w:t>Political party tent offering coffee</w:t>
      </w:r>
    </w:p>
    <w:p w14:paraId="77E5E303" w14:textId="523466F4" w:rsidR="004255F3" w:rsidRDefault="004255F3" w:rsidP="004255F3">
      <w:pPr>
        <w:pStyle w:val="Luetelma"/>
        <w:numPr>
          <w:ilvl w:val="3"/>
          <w:numId w:val="6"/>
        </w:numPr>
      </w:pPr>
      <w:r>
        <w:t>Increases the warmth level by 10.</w:t>
      </w:r>
    </w:p>
    <w:p w14:paraId="71F36610" w14:textId="44B35C64" w:rsidR="0099131B" w:rsidRDefault="0099131B" w:rsidP="0099131B">
      <w:pPr>
        <w:pStyle w:val="Otsikko3"/>
      </w:pPr>
      <w:bookmarkStart w:id="14" w:name="_Toc480989579"/>
      <w:r>
        <w:t>Uncommon events</w:t>
      </w:r>
      <w:bookmarkEnd w:id="14"/>
    </w:p>
    <w:p w14:paraId="5B9E3A85" w14:textId="3F37BED3" w:rsidR="004255F3" w:rsidRDefault="0099131B" w:rsidP="0099131B">
      <w:pPr>
        <w:pStyle w:val="leipteksti"/>
      </w:pPr>
      <w:r>
        <w:t>Uncommon events offer valuable help for the player</w:t>
      </w:r>
      <w:r w:rsidR="004255F3">
        <w:t xml:space="preserve">. These have a </w:t>
      </w:r>
      <w:r w:rsidR="004A21BE">
        <w:t>3</w:t>
      </w:r>
      <w:r w:rsidR="004255F3">
        <w:t>0% chance of happening.</w:t>
      </w:r>
    </w:p>
    <w:p w14:paraId="4F570A60" w14:textId="768E2636" w:rsidR="004255F3" w:rsidRDefault="004A21BE" w:rsidP="004255F3">
      <w:pPr>
        <w:pStyle w:val="Luetelma"/>
      </w:pPr>
      <w:r>
        <w:t>Found an unopened beer bottle</w:t>
      </w:r>
    </w:p>
    <w:p w14:paraId="56932AF7" w14:textId="38BB7A54" w:rsidR="004A21BE" w:rsidRDefault="004A21BE" w:rsidP="004A21BE">
      <w:pPr>
        <w:pStyle w:val="Luetelma"/>
        <w:numPr>
          <w:ilvl w:val="3"/>
          <w:numId w:val="6"/>
        </w:numPr>
      </w:pPr>
      <w:r>
        <w:t>Adds a bottle of beer into the inventory</w:t>
      </w:r>
    </w:p>
    <w:p w14:paraId="0B50B911" w14:textId="31403DBB" w:rsidR="004A21BE" w:rsidRDefault="004A21BE" w:rsidP="004A21BE">
      <w:pPr>
        <w:pStyle w:val="Luetelma"/>
      </w:pPr>
      <w:r>
        <w:t>Met a kilju merchant</w:t>
      </w:r>
    </w:p>
    <w:p w14:paraId="088D03D5" w14:textId="6599096B" w:rsidR="004A21BE" w:rsidRDefault="004A21BE" w:rsidP="004A21BE">
      <w:pPr>
        <w:pStyle w:val="Luetelma"/>
        <w:numPr>
          <w:ilvl w:val="3"/>
          <w:numId w:val="6"/>
        </w:numPr>
      </w:pPr>
      <w:r>
        <w:t>Meet a guy who has a fresh batch of kilju to sell. The price of one bottle is 3 euros.</w:t>
      </w:r>
    </w:p>
    <w:p w14:paraId="61226967" w14:textId="328FB687" w:rsidR="004A21BE" w:rsidRDefault="004A21BE" w:rsidP="004A21BE">
      <w:pPr>
        <w:pStyle w:val="Luetelma"/>
      </w:pPr>
      <w:r>
        <w:t>Found a metro ticket</w:t>
      </w:r>
    </w:p>
    <w:p w14:paraId="1E9B42E3" w14:textId="7EDBA368" w:rsidR="004A21BE" w:rsidRDefault="004A21BE" w:rsidP="004A21BE">
      <w:pPr>
        <w:pStyle w:val="Luetelma"/>
        <w:numPr>
          <w:ilvl w:val="3"/>
          <w:numId w:val="6"/>
        </w:numPr>
      </w:pPr>
      <w:r>
        <w:lastRenderedPageBreak/>
        <w:t>Metro ticket with some time left (or not!). Time left varies between 0 and 30 minutes. If still valid, offers as much warmth as there are minutes left on the ticket. Must be used instantly.</w:t>
      </w:r>
    </w:p>
    <w:p w14:paraId="3B9F32F9" w14:textId="48634F47" w:rsidR="004A21BE" w:rsidRDefault="004A21BE" w:rsidP="004A21BE">
      <w:pPr>
        <w:pStyle w:val="Otsikko3"/>
      </w:pPr>
      <w:bookmarkStart w:id="15" w:name="_Toc480989580"/>
      <w:r>
        <w:t>Rare events</w:t>
      </w:r>
      <w:bookmarkEnd w:id="15"/>
    </w:p>
    <w:p w14:paraId="24E52578" w14:textId="6D2835CA" w:rsidR="004A21BE" w:rsidRDefault="004A21BE" w:rsidP="004A21BE">
      <w:pPr>
        <w:pStyle w:val="leipteksti"/>
      </w:pPr>
      <w:r>
        <w:t>These events offer huge bonuses for the player but are very hard to get. Each of them has only 1% chance of happening.</w:t>
      </w:r>
    </w:p>
    <w:p w14:paraId="3155EEA0" w14:textId="43F19887" w:rsidR="004A21BE" w:rsidRDefault="004A21BE" w:rsidP="004A21BE">
      <w:pPr>
        <w:pStyle w:val="Luetelma"/>
      </w:pPr>
      <w:r>
        <w:t>Found a full bottle of vodka</w:t>
      </w:r>
    </w:p>
    <w:p w14:paraId="0D7287B5" w14:textId="466B2199" w:rsidR="004A21BE" w:rsidRDefault="004A21BE" w:rsidP="004A21BE">
      <w:pPr>
        <w:pStyle w:val="Luetelma"/>
        <w:numPr>
          <w:ilvl w:val="3"/>
          <w:numId w:val="6"/>
        </w:numPr>
      </w:pPr>
      <w:r>
        <w:t>A vodka bottle is added to the inventory.</w:t>
      </w:r>
    </w:p>
    <w:p w14:paraId="16F4C09A" w14:textId="66153578" w:rsidR="004A21BE" w:rsidRDefault="004A21BE" w:rsidP="004A21BE">
      <w:pPr>
        <w:pStyle w:val="Luetelma"/>
      </w:pPr>
      <w:r>
        <w:t>Found a wallet</w:t>
      </w:r>
    </w:p>
    <w:p w14:paraId="56B1232B" w14:textId="45372F6C" w:rsidR="004A21BE" w:rsidRDefault="004A21BE" w:rsidP="004A21BE">
      <w:pPr>
        <w:pStyle w:val="Luetelma"/>
        <w:numPr>
          <w:ilvl w:val="3"/>
          <w:numId w:val="6"/>
        </w:numPr>
      </w:pPr>
      <w:r>
        <w:t xml:space="preserve">A wallet with 20 euros inside. The </w:t>
      </w:r>
      <w:r w:rsidR="00BE3913">
        <w:t>player’s</w:t>
      </w:r>
      <w:r>
        <w:t xml:space="preserve"> morals are nonexistent so he keeps the money.</w:t>
      </w:r>
    </w:p>
    <w:p w14:paraId="362F77DF" w14:textId="55AA94A2" w:rsidR="004A21BE" w:rsidRDefault="00BE3913" w:rsidP="004A21BE">
      <w:pPr>
        <w:pStyle w:val="Luetelma"/>
      </w:pPr>
      <w:r>
        <w:t>Kilju merchant mistakes you for his old friend and gives you 3 bottles of kilju for free</w:t>
      </w:r>
    </w:p>
    <w:p w14:paraId="2F304EB1" w14:textId="3EF9A05C" w:rsidR="00BE3913" w:rsidRPr="004A21BE" w:rsidRDefault="00BE3913" w:rsidP="00BE3913">
      <w:pPr>
        <w:pStyle w:val="Luetelma"/>
        <w:numPr>
          <w:ilvl w:val="3"/>
          <w:numId w:val="6"/>
        </w:numPr>
      </w:pPr>
      <w:r>
        <w:t>Adds 3 bottles of kilju to the inventory.</w:t>
      </w:r>
    </w:p>
    <w:p w14:paraId="4323FAA0" w14:textId="3D1D078A" w:rsidR="00DA5AEE" w:rsidRPr="00DA5AEE" w:rsidRDefault="001A394F" w:rsidP="00DA5AEE">
      <w:pPr>
        <w:pStyle w:val="Otsikko1"/>
      </w:pPr>
      <w:bookmarkStart w:id="16" w:name="_Toc480989581"/>
      <w:r>
        <w:lastRenderedPageBreak/>
        <w:t>Maps and descriptions of the squares</w:t>
      </w:r>
      <w:bookmarkEnd w:id="16"/>
    </w:p>
    <w:p w14:paraId="11516DA6" w14:textId="6D429CAA" w:rsidR="006E2AA5" w:rsidRPr="006E2AA5" w:rsidRDefault="00CF385B" w:rsidP="006E2AA5">
      <w:pPr>
        <w:pStyle w:val="leipteksti"/>
      </w:pPr>
      <w:bookmarkStart w:id="17" w:name="_GoBack"/>
      <w:r>
        <w:rPr>
          <w:noProof/>
          <w:lang w:val="fi-FI" w:eastAsia="fi-FI"/>
        </w:rPr>
        <w:drawing>
          <wp:inline distT="0" distB="0" distL="0" distR="0" wp14:anchorId="2F81212B" wp14:editId="76A76DFF">
            <wp:extent cx="4445000" cy="4368800"/>
            <wp:effectExtent l="0" t="0" r="0" b="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ldmap.jpg"/>
                    <pic:cNvPicPr/>
                  </pic:nvPicPr>
                  <pic:blipFill>
                    <a:blip r:embed="rId16"/>
                    <a:stretch>
                      <a:fillRect/>
                    </a:stretch>
                  </pic:blipFill>
                  <pic:spPr>
                    <a:xfrm>
                      <a:off x="0" y="0"/>
                      <a:ext cx="4445000" cy="4368800"/>
                    </a:xfrm>
                    <a:prstGeom prst="rect">
                      <a:avLst/>
                    </a:prstGeom>
                  </pic:spPr>
                </pic:pic>
              </a:graphicData>
            </a:graphic>
          </wp:inline>
        </w:drawing>
      </w:r>
      <w:bookmarkEnd w:id="17"/>
    </w:p>
    <w:p w14:paraId="6CB8CA87" w14:textId="183D7A79" w:rsidR="007A675A" w:rsidRDefault="007A675A" w:rsidP="00A11258">
      <w:pPr>
        <w:pStyle w:val="leipteksti"/>
      </w:pPr>
      <w:r>
        <w:t xml:space="preserve">The basic map </w:t>
      </w:r>
      <w:r w:rsidR="00B647C4">
        <w:t xml:space="preserve">consists of small areas around Helsinki center. </w:t>
      </w:r>
      <w:r w:rsidR="007C02C0">
        <w:t>The squares are small parts of bigger</w:t>
      </w:r>
      <w:r w:rsidR="00E03535">
        <w:t xml:space="preserve"> </w:t>
      </w:r>
      <w:r w:rsidR="00CB126C">
        <w:t xml:space="preserve">streets. Each square has a chance of triggering random events. There are a couple special squares </w:t>
      </w:r>
      <w:r w:rsidR="00383683">
        <w:t xml:space="preserve">that have a specialty things. </w:t>
      </w:r>
    </w:p>
    <w:p w14:paraId="053C3031" w14:textId="4DC1D919" w:rsidR="00373A5F" w:rsidRDefault="00373A5F" w:rsidP="00373A5F">
      <w:pPr>
        <w:pStyle w:val="Otsikko2"/>
      </w:pPr>
      <w:bookmarkStart w:id="18" w:name="_Toc480989582"/>
      <w:r>
        <w:t>Special squares</w:t>
      </w:r>
      <w:bookmarkEnd w:id="18"/>
    </w:p>
    <w:p w14:paraId="0270360E" w14:textId="690547DD" w:rsidR="00373A5F" w:rsidRDefault="00373A5F" w:rsidP="00373A5F">
      <w:pPr>
        <w:pStyle w:val="Otsikko3"/>
      </w:pPr>
      <w:bookmarkStart w:id="19" w:name="_Toc480989583"/>
      <w:r>
        <w:t>Kamppi Metrostation</w:t>
      </w:r>
      <w:bookmarkEnd w:id="19"/>
    </w:p>
    <w:p w14:paraId="423EEEF8" w14:textId="4FC55B17" w:rsidR="00373A5F" w:rsidRDefault="00373A5F" w:rsidP="00373A5F">
      <w:pPr>
        <w:pStyle w:val="leipteksti"/>
      </w:pPr>
      <w:r>
        <w:t>Offers warmth</w:t>
      </w:r>
      <w:r w:rsidR="00B95552">
        <w:t>, can be accessed at any time</w:t>
      </w:r>
    </w:p>
    <w:p w14:paraId="4CFF1C13" w14:textId="7896B9F2" w:rsidR="00B95552" w:rsidRDefault="00B95552" w:rsidP="00B95552">
      <w:pPr>
        <w:pStyle w:val="Otsikko3"/>
      </w:pPr>
      <w:bookmarkStart w:id="20" w:name="_Toc480989584"/>
      <w:r>
        <w:lastRenderedPageBreak/>
        <w:t>Ruttopuisto</w:t>
      </w:r>
      <w:bookmarkEnd w:id="20"/>
    </w:p>
    <w:p w14:paraId="01EB1188" w14:textId="31AAA9EA" w:rsidR="00FA67BE" w:rsidRDefault="00DB1C65" w:rsidP="00FA67BE">
      <w:pPr>
        <w:pStyle w:val="leipteksti"/>
        <w:spacing w:line="480" w:lineRule="auto"/>
      </w:pPr>
      <w:r>
        <w:rPr>
          <w:noProof/>
          <w:lang w:val="fi-FI" w:eastAsia="fi-FI"/>
        </w:rPr>
        <w:drawing>
          <wp:anchor distT="0" distB="0" distL="114300" distR="114300" simplePos="0" relativeHeight="251679232" behindDoc="0" locked="0" layoutInCell="1" allowOverlap="1" wp14:anchorId="032024EE" wp14:editId="213479BE">
            <wp:simplePos x="0" y="0"/>
            <wp:positionH relativeFrom="column">
              <wp:posOffset>4230659</wp:posOffset>
            </wp:positionH>
            <wp:positionV relativeFrom="paragraph">
              <wp:posOffset>2720513</wp:posOffset>
            </wp:positionV>
            <wp:extent cx="464185" cy="24955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4185" cy="2495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fi-FI" w:eastAsia="fi-FI"/>
        </w:rPr>
        <mc:AlternateContent>
          <mc:Choice Requires="wps">
            <w:drawing>
              <wp:anchor distT="0" distB="0" distL="114300" distR="114300" simplePos="0" relativeHeight="251659776" behindDoc="1" locked="0" layoutInCell="1" allowOverlap="1" wp14:anchorId="20963546" wp14:editId="067ED52C">
                <wp:simplePos x="0" y="0"/>
                <wp:positionH relativeFrom="column">
                  <wp:posOffset>3241214</wp:posOffset>
                </wp:positionH>
                <wp:positionV relativeFrom="page">
                  <wp:posOffset>3473797</wp:posOffset>
                </wp:positionV>
                <wp:extent cx="1042670" cy="226695"/>
                <wp:effectExtent l="0" t="247650" r="0" b="287655"/>
                <wp:wrapTopAndBottom/>
                <wp:docPr id="7" name="Arrow: Right 7"/>
                <wp:cNvGraphicFramePr/>
                <a:graphic xmlns:a="http://schemas.openxmlformats.org/drawingml/2006/main">
                  <a:graphicData uri="http://schemas.microsoft.com/office/word/2010/wordprocessingShape">
                    <wps:wsp>
                      <wps:cNvSpPr/>
                      <wps:spPr>
                        <a:xfrm rot="13069444">
                          <a:off x="0" y="0"/>
                          <a:ext cx="1042670" cy="226695"/>
                        </a:xfrm>
                        <a:prstGeom prst="rightArrow">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9D356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26" type="#_x0000_t13" style="position:absolute;margin-left:255.2pt;margin-top:273.55pt;width:82.1pt;height:17.85pt;rotation:-9317642fd;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" adj="19252" fillcolor="red" strokecolor="black [3213]" strokeweight="2pt">
                <w10:wrap type="topAndBottom" anchory="page"/>
              </v:shape>
            </w:pict>
          </mc:Fallback>
        </mc:AlternateContent>
      </w:r>
      <w:r w:rsidR="003F4F38">
        <w:rPr>
          <w:noProof/>
          <w:lang w:val="fi-FI" w:eastAsia="fi-FI"/>
        </w:rPr>
        <w:drawing>
          <wp:anchor distT="0" distB="0" distL="114300" distR="114300" simplePos="0" relativeHeight="251640320" behindDoc="0" locked="0" layoutInCell="1" allowOverlap="1" wp14:anchorId="377967FE" wp14:editId="0D2852F7">
            <wp:simplePos x="0" y="0"/>
            <wp:positionH relativeFrom="page">
              <wp:align>center</wp:align>
            </wp:positionH>
            <wp:positionV relativeFrom="paragraph">
              <wp:posOffset>1043940</wp:posOffset>
            </wp:positionV>
            <wp:extent cx="2908935" cy="3089910"/>
            <wp:effectExtent l="0" t="0" r="5715" b="0"/>
            <wp:wrapTopAndBottom/>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uttopuisto.JPG"/>
                    <pic:cNvPicPr/>
                  </pic:nvPicPr>
                  <pic:blipFill>
                    <a:blip r:embed="rId18"/>
                    <a:stretch>
                      <a:fillRect/>
                    </a:stretch>
                  </pic:blipFill>
                  <pic:spPr>
                    <a:xfrm>
                      <a:off x="0" y="0"/>
                      <a:ext cx="2908935" cy="3089910"/>
                    </a:xfrm>
                    <a:prstGeom prst="rect">
                      <a:avLst/>
                    </a:prstGeom>
                  </pic:spPr>
                </pic:pic>
              </a:graphicData>
            </a:graphic>
            <wp14:sizeRelH relativeFrom="page">
              <wp14:pctWidth>0</wp14:pctWidth>
            </wp14:sizeRelH>
            <wp14:sizeRelV relativeFrom="page">
              <wp14:pctHeight>0</wp14:pctHeight>
            </wp14:sizeRelV>
          </wp:anchor>
        </w:drawing>
      </w:r>
      <w:r w:rsidR="005E57DA">
        <w:t xml:space="preserve">The black </w:t>
      </w:r>
      <w:r w:rsidR="000C38F3">
        <w:t>market merchant “Masa” lives near Ruttopuisto</w:t>
      </w:r>
      <w:r w:rsidR="00154277">
        <w:t xml:space="preserve"> (in square 24, see picture above)</w:t>
      </w:r>
      <w:r w:rsidR="006C340B">
        <w:t xml:space="preserve">. </w:t>
      </w:r>
      <w:r w:rsidR="000B1495">
        <w:t>You can buy</w:t>
      </w:r>
      <w:r w:rsidR="00D46EC8">
        <w:t xml:space="preserve"> Estonian</w:t>
      </w:r>
      <w:r w:rsidR="000B1495">
        <w:t xml:space="preserve"> vodka from him. He accepts </w:t>
      </w:r>
      <w:r w:rsidR="00D46EC8">
        <w:t xml:space="preserve">bottles as payment. One bottle of vodka costs 5 euros or </w:t>
      </w:r>
      <w:r w:rsidR="008646A1">
        <w:t>20 bottles</w:t>
      </w:r>
      <w:r w:rsidR="00FA67BE">
        <w:t>.</w:t>
      </w:r>
      <w:r w:rsidR="00DA5AEE">
        <w:t xml:space="preserve"> </w:t>
      </w:r>
    </w:p>
    <w:p w14:paraId="529C999C" w14:textId="4EF95498" w:rsidR="00FA67BE" w:rsidRDefault="008310C5" w:rsidP="00FA67BE">
      <w:pPr>
        <w:pStyle w:val="Otsikko3"/>
      </w:pPr>
      <w:bookmarkStart w:id="21" w:name="_Toc480989585"/>
      <w:r>
        <w:t>Stockmann</w:t>
      </w:r>
      <w:bookmarkEnd w:id="21"/>
    </w:p>
    <w:p w14:paraId="735BC2BA" w14:textId="65453AAF" w:rsidR="00F22B88" w:rsidRDefault="008310C5" w:rsidP="00F22B88">
      <w:pPr>
        <w:pStyle w:val="leipteksti"/>
      </w:pPr>
      <w:r>
        <w:t xml:space="preserve">Offers warmth. 50% chance of getting kicked out right away. </w:t>
      </w:r>
      <w:r w:rsidR="00E95847">
        <w:t xml:space="preserve"> If you get kicked out you can’t enter again.</w:t>
      </w:r>
    </w:p>
    <w:p w14:paraId="422132BA" w14:textId="54933C2D" w:rsidR="00F22B88" w:rsidRDefault="00F22B88" w:rsidP="00F22B88">
      <w:pPr>
        <w:pStyle w:val="Otsikko1"/>
      </w:pPr>
      <w:bookmarkStart w:id="22" w:name="_Toc480989586"/>
      <w:r>
        <w:t>Walkthrough</w:t>
      </w:r>
      <w:bookmarkEnd w:id="22"/>
    </w:p>
    <w:p w14:paraId="7BE33D17" w14:textId="27A74A34" w:rsidR="00F22B88" w:rsidRDefault="00F22B88" w:rsidP="00F22B88">
      <w:pPr>
        <w:pStyle w:val="leipteksti"/>
      </w:pPr>
      <w:r>
        <w:t>As the game doesn’t have a clear</w:t>
      </w:r>
      <w:r w:rsidR="00DC663A">
        <w:t xml:space="preserve"> path to complete, writing a walkthrough is not that ea</w:t>
      </w:r>
      <w:r w:rsidR="00925428">
        <w:t xml:space="preserve">sy. However, there are tips for </w:t>
      </w:r>
      <w:r w:rsidR="00D20208">
        <w:t>enhanced chance of survival.</w:t>
      </w:r>
    </w:p>
    <w:p w14:paraId="41C4090E" w14:textId="021D2DDF" w:rsidR="00D20208" w:rsidRDefault="00D20208" w:rsidP="00D20208">
      <w:pPr>
        <w:pStyle w:val="leipteksti"/>
        <w:numPr>
          <w:ilvl w:val="0"/>
          <w:numId w:val="13"/>
        </w:numPr>
      </w:pPr>
      <w:r>
        <w:t>Use money only for metro tickets or other ways to stay warm.</w:t>
      </w:r>
      <w:r w:rsidR="00015346">
        <w:t xml:space="preserve"> Alcohol is much easier to find so you should mainly spend money only on increasing your warmth stats. </w:t>
      </w:r>
    </w:p>
    <w:p w14:paraId="0E622D10" w14:textId="29292067" w:rsidR="00642BD9" w:rsidRDefault="00B453E3" w:rsidP="00642BD9">
      <w:pPr>
        <w:pStyle w:val="leipteksti"/>
        <w:numPr>
          <w:ilvl w:val="0"/>
          <w:numId w:val="13"/>
        </w:numPr>
      </w:pPr>
      <w:r>
        <w:t xml:space="preserve">Trying to rest in the metro station is always worth it, as you won’t really lose anything by </w:t>
      </w:r>
      <w:r w:rsidR="007873DB">
        <w:t>getting kicked out.</w:t>
      </w:r>
      <w:r w:rsidR="006F3347">
        <w:t xml:space="preserve"> </w:t>
      </w:r>
    </w:p>
    <w:p w14:paraId="7B37CA1C" w14:textId="07720DD2" w:rsidR="004B7633" w:rsidRDefault="00DC5B83" w:rsidP="00DC5B83">
      <w:pPr>
        <w:pStyle w:val="Otsikko1"/>
      </w:pPr>
      <w:bookmarkStart w:id="23" w:name="_Toc480989587"/>
      <w:r w:rsidRPr="00DC5B83">
        <w:lastRenderedPageBreak/>
        <w:t>ER diagram and Relational schema</w:t>
      </w:r>
      <w:bookmarkEnd w:id="23"/>
    </w:p>
    <w:p w14:paraId="39F261AC" w14:textId="4182DB6B" w:rsidR="00DC5B83" w:rsidRPr="00DC5B83" w:rsidRDefault="00C60269" w:rsidP="006941E5">
      <w:pPr>
        <w:pStyle w:val="Otsikko2"/>
        <w:numPr>
          <w:ilvl w:val="0"/>
          <w:numId w:val="0"/>
        </w:numPr>
        <w:ind w:left="576"/>
      </w:pPr>
      <w:bookmarkStart w:id="24" w:name="_Toc480989588"/>
      <w:r>
        <w:rPr>
          <w:noProof/>
          <w:lang w:val="fi-FI" w:eastAsia="fi-FI"/>
        </w:rPr>
        <w:drawing>
          <wp:anchor distT="0" distB="0" distL="114300" distR="114300" simplePos="0" relativeHeight="251689472" behindDoc="1" locked="0" layoutInCell="1" allowOverlap="1" wp14:anchorId="3788176B" wp14:editId="072D4D6C">
            <wp:simplePos x="0" y="0"/>
            <wp:positionH relativeFrom="column">
              <wp:posOffset>839470</wp:posOffset>
            </wp:positionH>
            <wp:positionV relativeFrom="paragraph">
              <wp:posOffset>1120140</wp:posOffset>
            </wp:positionV>
            <wp:extent cx="723900" cy="193986"/>
            <wp:effectExtent l="0" t="0" r="0" b="0"/>
            <wp:wrapNone/>
            <wp:docPr id="12" name="Kuva 12" descr="C:\Users\wille\AppData\Local\Microsoft\Windows\INetCache\Content.Word\ER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ille\AppData\Local\Microsoft\Windows\INetCache\Content.Word\ER Diagr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23900" cy="193986"/>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fi-FI" w:eastAsia="fi-FI"/>
        </w:rPr>
        <w:drawing>
          <wp:anchor distT="0" distB="0" distL="114300" distR="114300" simplePos="0" relativeHeight="251688448" behindDoc="1" locked="0" layoutInCell="1" allowOverlap="1" wp14:anchorId="5197FA14" wp14:editId="0FBE2C91">
            <wp:simplePos x="0" y="0"/>
            <wp:positionH relativeFrom="column">
              <wp:posOffset>-360680</wp:posOffset>
            </wp:positionH>
            <wp:positionV relativeFrom="paragraph">
              <wp:posOffset>393700</wp:posOffset>
            </wp:positionV>
            <wp:extent cx="5391150" cy="3162300"/>
            <wp:effectExtent l="0" t="0" r="0" b="0"/>
            <wp:wrapNone/>
            <wp:docPr id="11" name="Kuva 11" descr="C:\Users\wille\AppData\Local\Microsoft\Windows\INetCache\Content.Word\ERD_Spug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lle\AppData\Local\Microsoft\Windows\INetCache\Content.Word\ERD_SpugeQues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1150" cy="3162300"/>
                    </a:xfrm>
                    <a:prstGeom prst="rect">
                      <a:avLst/>
                    </a:prstGeom>
                    <a:noFill/>
                    <a:ln>
                      <a:noFill/>
                    </a:ln>
                  </pic:spPr>
                </pic:pic>
              </a:graphicData>
            </a:graphic>
            <wp14:sizeRelH relativeFrom="page">
              <wp14:pctWidth>0</wp14:pctWidth>
            </wp14:sizeRelH>
            <wp14:sizeRelV relativeFrom="page">
              <wp14:pctHeight>0</wp14:pctHeight>
            </wp14:sizeRelV>
          </wp:anchor>
        </w:drawing>
      </w:r>
      <w:r w:rsidR="00BA5ABB">
        <w:rPr>
          <w:noProof/>
          <w:lang w:val="fi-FI" w:eastAsia="fi-FI"/>
        </w:rPr>
        <w:drawing>
          <wp:anchor distT="0" distB="0" distL="114300" distR="114300" simplePos="0" relativeHeight="251687424" behindDoc="1" locked="0" layoutInCell="1" allowOverlap="1" wp14:anchorId="6724A8FE" wp14:editId="417A45D9">
            <wp:simplePos x="0" y="0"/>
            <wp:positionH relativeFrom="column">
              <wp:posOffset>839470</wp:posOffset>
            </wp:positionH>
            <wp:positionV relativeFrom="paragraph">
              <wp:posOffset>4102832</wp:posOffset>
            </wp:positionV>
            <wp:extent cx="1098550" cy="221518"/>
            <wp:effectExtent l="0" t="0" r="6350" b="7620"/>
            <wp:wrapNone/>
            <wp:docPr id="10" name="Kuva 10" descr="C:\Users\wille\AppData\Local\Microsoft\Windows\INetCache\Content.Word\relaitonal_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lle\AppData\Local\Microsoft\Windows\INetCache\Content.Word\relaitonal_schem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26871" cy="227229"/>
                    </a:xfrm>
                    <a:prstGeom prst="rect">
                      <a:avLst/>
                    </a:prstGeom>
                    <a:noFill/>
                    <a:ln>
                      <a:noFill/>
                    </a:ln>
                  </pic:spPr>
                </pic:pic>
              </a:graphicData>
            </a:graphic>
            <wp14:sizeRelH relativeFrom="page">
              <wp14:pctWidth>0</wp14:pctWidth>
            </wp14:sizeRelH>
            <wp14:sizeRelV relativeFrom="page">
              <wp14:pctHeight>0</wp14:pctHeight>
            </wp14:sizeRelV>
          </wp:anchor>
        </w:drawing>
      </w:r>
      <w:r w:rsidR="00BA5ABB">
        <w:rPr>
          <w:noProof/>
          <w:lang w:val="fi-FI" w:eastAsia="fi-FI"/>
        </w:rPr>
        <w:drawing>
          <wp:anchor distT="0" distB="0" distL="114300" distR="114300" simplePos="0" relativeHeight="251685376" behindDoc="1" locked="0" layoutInCell="1" allowOverlap="1" wp14:anchorId="3BA04F50" wp14:editId="2F74B87E">
            <wp:simplePos x="0" y="0"/>
            <wp:positionH relativeFrom="column">
              <wp:posOffset>579120</wp:posOffset>
            </wp:positionH>
            <wp:positionV relativeFrom="paragraph">
              <wp:posOffset>3708400</wp:posOffset>
            </wp:positionV>
            <wp:extent cx="3270250" cy="3435350"/>
            <wp:effectExtent l="0" t="0" r="6350" b="0"/>
            <wp:wrapNone/>
            <wp:docPr id="5" name="Kuva 5" descr="C:\Users\wille\AppData\Local\Microsoft\Windows\INetCache\Content.Word\ERD_diag_SpugeQu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lle\AppData\Local\Microsoft\Windows\INetCache\Content.Word\ERD_diag_SpugeQuest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70250" cy="343535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24"/>
    </w:p>
    <w:sectPr w:rsidR="00DC5B83" w:rsidRPr="00DC5B83" w:rsidSect="00A60A2E">
      <w:headerReference w:type="default" r:id="rId23"/>
      <w:pgSz w:w="11906" w:h="16838" w:code="9"/>
      <w:pgMar w:top="1134"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295BE9" w14:textId="77777777" w:rsidR="00247712" w:rsidRDefault="00247712" w:rsidP="00DA42B6">
      <w:r>
        <w:separator/>
      </w:r>
    </w:p>
  </w:endnote>
  <w:endnote w:type="continuationSeparator" w:id="0">
    <w:p w14:paraId="51DDBFE5" w14:textId="77777777" w:rsidR="00247712" w:rsidRDefault="00247712" w:rsidP="00DA42B6">
      <w:r>
        <w:continuationSeparator/>
      </w:r>
    </w:p>
  </w:endnote>
  <w:endnote w:type="continuationNotice" w:id="1">
    <w:p w14:paraId="7D8D6E16" w14:textId="77777777" w:rsidR="00247712" w:rsidRDefault="0024771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667816" w14:textId="77777777" w:rsidR="009403E8" w:rsidRDefault="009403E8">
    <w:pPr>
      <w:pStyle w:val="Alatunniste"/>
    </w:pPr>
    <w:r>
      <w:rPr>
        <w:noProof/>
        <w:lang w:val="fi-FI"/>
      </w:rPr>
      <w:drawing>
        <wp:anchor distT="0" distB="0" distL="114300" distR="114300" simplePos="0" relativeHeight="251658240" behindDoc="0" locked="0" layoutInCell="1" allowOverlap="1" wp14:anchorId="1AFBC270" wp14:editId="475EF7E3">
          <wp:simplePos x="0" y="0"/>
          <wp:positionH relativeFrom="column">
            <wp:posOffset>4346679</wp:posOffset>
          </wp:positionH>
          <wp:positionV relativeFrom="paragraph">
            <wp:posOffset>-353695</wp:posOffset>
          </wp:positionV>
          <wp:extent cx="1350366" cy="722489"/>
          <wp:effectExtent l="25400" t="0" r="0" b="0"/>
          <wp:wrapNone/>
          <wp:docPr id="13" name="Picture 10" descr="Metropolia_CMYK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opolia_CMYK_A.png"/>
                  <pic:cNvPicPr/>
                </pic:nvPicPr>
                <pic:blipFill>
                  <a:blip r:embed="rId1"/>
                  <a:stretch>
                    <a:fillRect/>
                  </a:stretch>
                </pic:blipFill>
                <pic:spPr>
                  <a:xfrm>
                    <a:off x="0" y="0"/>
                    <a:ext cx="1350366" cy="722489"/>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0D3593" w14:textId="77777777" w:rsidR="009403E8" w:rsidRDefault="009403E8">
    <w:pPr>
      <w:pStyle w:val="Alatunnist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30ABC5" w14:textId="77777777" w:rsidR="009403E8" w:rsidRDefault="009403E8">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C90FFD" w14:textId="77777777" w:rsidR="00247712" w:rsidRDefault="00247712" w:rsidP="00DA42B6">
      <w:r>
        <w:separator/>
      </w:r>
    </w:p>
  </w:footnote>
  <w:footnote w:type="continuationSeparator" w:id="0">
    <w:p w14:paraId="3AB0CCA5" w14:textId="77777777" w:rsidR="00247712" w:rsidRDefault="00247712" w:rsidP="00DA42B6">
      <w:r>
        <w:continuationSeparator/>
      </w:r>
    </w:p>
  </w:footnote>
  <w:footnote w:type="continuationNotice" w:id="1">
    <w:p w14:paraId="5A4066A3" w14:textId="77777777" w:rsidR="00247712" w:rsidRDefault="0024771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D4060A" w14:textId="66727F21" w:rsidR="009403E8" w:rsidRPr="00E721D3" w:rsidRDefault="009403E8" w:rsidP="00E721D3">
    <w:pPr>
      <w:pStyle w:val="Yltunniste"/>
      <w:tabs>
        <w:tab w:val="clear" w:pos="4819"/>
        <w:tab w:val="clear" w:pos="9638"/>
        <w:tab w:val="left" w:pos="5216"/>
      </w:tabs>
      <w:jc w:val="right"/>
      <w:rPr>
        <w:rFonts w:cs="Tahoma"/>
        <w:szCs w:val="22"/>
      </w:rPr>
    </w:pPr>
    <w:r w:rsidRPr="00E721D3">
      <w:rPr>
        <w:rFonts w:cs="Tahoma"/>
        <w:szCs w:val="22"/>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8B5B02" w14:textId="77777777" w:rsidR="009403E8" w:rsidRDefault="009403E8">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64AD2" w14:textId="77777777" w:rsidR="009403E8" w:rsidRDefault="009403E8">
    <w:pPr>
      <w:pStyle w:val="Yltunniste"/>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9CD043" w14:textId="77777777" w:rsidR="009403E8" w:rsidRDefault="009403E8">
    <w:pPr>
      <w:pStyle w:val="Yltunnis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191925"/>
      <w:docPartObj>
        <w:docPartGallery w:val="Page Numbers (Top of Page)"/>
        <w:docPartUnique/>
      </w:docPartObj>
    </w:sdtPr>
    <w:sdtEndPr>
      <w:rPr>
        <w:noProof/>
      </w:rPr>
    </w:sdtEndPr>
    <w:sdtContent>
      <w:p w14:paraId="09AF5C25" w14:textId="3844B592" w:rsidR="0055308A" w:rsidRDefault="0055308A">
        <w:pPr>
          <w:pStyle w:val="Yltunniste"/>
          <w:jc w:val="right"/>
        </w:pPr>
        <w:r>
          <w:fldChar w:fldCharType="begin"/>
        </w:r>
        <w:r>
          <w:instrText xml:space="preserve"> PAGE   \* MERGEFORMAT </w:instrText>
        </w:r>
        <w:r>
          <w:fldChar w:fldCharType="separate"/>
        </w:r>
        <w:r w:rsidR="00CF385B">
          <w:rPr>
            <w:noProof/>
          </w:rPr>
          <w:t>6</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B6516"/>
    <w:multiLevelType w:val="multilevel"/>
    <w:tmpl w:val="3378CD60"/>
    <w:lvl w:ilvl="0">
      <w:start w:val="1"/>
      <w:numFmt w:val="bullet"/>
      <w:pStyle w:val="Luetelma"/>
      <w:lvlText w:val=""/>
      <w:lvlJc w:val="left"/>
      <w:pPr>
        <w:ind w:left="1097" w:hanging="360"/>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Wingdings" w:hAnsi="Wingdings"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9CA3E91"/>
    <w:multiLevelType w:val="hybridMultilevel"/>
    <w:tmpl w:val="28AEE566"/>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0E0B7437"/>
    <w:multiLevelType w:val="hybridMultilevel"/>
    <w:tmpl w:val="7B62D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0C6F34"/>
    <w:multiLevelType w:val="multilevel"/>
    <w:tmpl w:val="040B0025"/>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4" w15:restartNumberingAfterBreak="0">
    <w:nsid w:val="13FA0B9D"/>
    <w:multiLevelType w:val="hybridMultilevel"/>
    <w:tmpl w:val="5CA81C2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18B16FFE"/>
    <w:multiLevelType w:val="hybridMultilevel"/>
    <w:tmpl w:val="2B8E5A1E"/>
    <w:lvl w:ilvl="0" w:tplc="B97440D6">
      <w:start w:val="1"/>
      <w:numFmt w:val="decimal"/>
      <w:pStyle w:val="Numeroidutlhteet"/>
      <w:lvlText w:val="%1"/>
      <w:lvlJc w:val="left"/>
      <w:pPr>
        <w:ind w:left="720" w:hanging="360"/>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15:restartNumberingAfterBreak="0">
    <w:nsid w:val="1BA011F7"/>
    <w:multiLevelType w:val="multilevel"/>
    <w:tmpl w:val="040B001D"/>
    <w:styleLink w:val="Luetelmanluettelotyyli"/>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AEC2DD5"/>
    <w:multiLevelType w:val="hybridMultilevel"/>
    <w:tmpl w:val="1DBE6F9E"/>
    <w:lvl w:ilvl="0" w:tplc="C7102DB2">
      <w:start w:val="1"/>
      <w:numFmt w:val="decimal"/>
      <w:pStyle w:val="Kuvanselite"/>
      <w:lvlText w:val="Kuva %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8" w15:restartNumberingAfterBreak="0">
    <w:nsid w:val="47542B83"/>
    <w:multiLevelType w:val="hybridMultilevel"/>
    <w:tmpl w:val="219CD39A"/>
    <w:lvl w:ilvl="0" w:tplc="26084DD4">
      <w:start w:val="1"/>
      <w:numFmt w:val="decimal"/>
      <w:pStyle w:val="Kuvionselite"/>
      <w:lvlText w:val="Kuvio %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9" w15:restartNumberingAfterBreak="0">
    <w:nsid w:val="550C7985"/>
    <w:multiLevelType w:val="hybridMultilevel"/>
    <w:tmpl w:val="4A448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5778AA"/>
    <w:multiLevelType w:val="hybridMultilevel"/>
    <w:tmpl w:val="C79EAB64"/>
    <w:lvl w:ilvl="0" w:tplc="5A560CAE">
      <w:start w:val="1"/>
      <w:numFmt w:val="decimal"/>
      <w:pStyle w:val="Taulukonselite"/>
      <w:lvlText w:val="Taulukko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72D114D5"/>
    <w:multiLevelType w:val="hybridMultilevel"/>
    <w:tmpl w:val="DF4C0A3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3"/>
  </w:num>
  <w:num w:numId="2">
    <w:abstractNumId w:val="8"/>
  </w:num>
  <w:num w:numId="3">
    <w:abstractNumId w:val="10"/>
  </w:num>
  <w:num w:numId="4">
    <w:abstractNumId w:val="5"/>
  </w:num>
  <w:num w:numId="5">
    <w:abstractNumId w:val="7"/>
  </w:num>
  <w:num w:numId="6">
    <w:abstractNumId w:val="0"/>
  </w:num>
  <w:num w:numId="7">
    <w:abstractNumId w:val="4"/>
  </w:num>
  <w:num w:numId="8">
    <w:abstractNumId w:val="11"/>
  </w:num>
  <w:num w:numId="9">
    <w:abstractNumId w:val="6"/>
  </w:num>
  <w:num w:numId="10">
    <w:abstractNumId w:val="1"/>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autoHyphenation/>
  <w:hyphenationZone w:val="425"/>
  <w:drawingGridHorizontalSpacing w:val="57"/>
  <w:displayVerticalDrawingGridEvery w:val="2"/>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6E2"/>
    <w:rsid w:val="00012E5B"/>
    <w:rsid w:val="00015346"/>
    <w:rsid w:val="00017C03"/>
    <w:rsid w:val="0002206D"/>
    <w:rsid w:val="00033E2E"/>
    <w:rsid w:val="000376E4"/>
    <w:rsid w:val="00042876"/>
    <w:rsid w:val="00054746"/>
    <w:rsid w:val="00054A15"/>
    <w:rsid w:val="000664F8"/>
    <w:rsid w:val="0007125A"/>
    <w:rsid w:val="000753B0"/>
    <w:rsid w:val="00087ED5"/>
    <w:rsid w:val="000B0AFB"/>
    <w:rsid w:val="000B1495"/>
    <w:rsid w:val="000B4625"/>
    <w:rsid w:val="000C1299"/>
    <w:rsid w:val="000C38F3"/>
    <w:rsid w:val="000E0C61"/>
    <w:rsid w:val="000F77E1"/>
    <w:rsid w:val="00100079"/>
    <w:rsid w:val="001234DC"/>
    <w:rsid w:val="00125463"/>
    <w:rsid w:val="00126480"/>
    <w:rsid w:val="00131846"/>
    <w:rsid w:val="00143663"/>
    <w:rsid w:val="00144F78"/>
    <w:rsid w:val="00153C67"/>
    <w:rsid w:val="00154277"/>
    <w:rsid w:val="001656EF"/>
    <w:rsid w:val="00182E9F"/>
    <w:rsid w:val="00192394"/>
    <w:rsid w:val="00197DAB"/>
    <w:rsid w:val="001A201B"/>
    <w:rsid w:val="001A394F"/>
    <w:rsid w:val="001B26CF"/>
    <w:rsid w:val="001C512B"/>
    <w:rsid w:val="001E7123"/>
    <w:rsid w:val="001E7CA1"/>
    <w:rsid w:val="00205DD8"/>
    <w:rsid w:val="0021749C"/>
    <w:rsid w:val="002203FB"/>
    <w:rsid w:val="002274B0"/>
    <w:rsid w:val="002444E9"/>
    <w:rsid w:val="00247712"/>
    <w:rsid w:val="00273D44"/>
    <w:rsid w:val="00274BAB"/>
    <w:rsid w:val="00283543"/>
    <w:rsid w:val="002A109F"/>
    <w:rsid w:val="002A1BB6"/>
    <w:rsid w:val="002A411C"/>
    <w:rsid w:val="002B71EB"/>
    <w:rsid w:val="002C2E64"/>
    <w:rsid w:val="002E6D67"/>
    <w:rsid w:val="002F5B72"/>
    <w:rsid w:val="00312F10"/>
    <w:rsid w:val="003370E8"/>
    <w:rsid w:val="00347DD1"/>
    <w:rsid w:val="003665FB"/>
    <w:rsid w:val="00373A5F"/>
    <w:rsid w:val="00374D20"/>
    <w:rsid w:val="003810B2"/>
    <w:rsid w:val="00383683"/>
    <w:rsid w:val="003A66E2"/>
    <w:rsid w:val="003A6CD7"/>
    <w:rsid w:val="003B0596"/>
    <w:rsid w:val="003B22A2"/>
    <w:rsid w:val="003B428D"/>
    <w:rsid w:val="003C446B"/>
    <w:rsid w:val="003C4637"/>
    <w:rsid w:val="003D24C7"/>
    <w:rsid w:val="003D3396"/>
    <w:rsid w:val="003F0079"/>
    <w:rsid w:val="003F4F38"/>
    <w:rsid w:val="003F7E14"/>
    <w:rsid w:val="0040600E"/>
    <w:rsid w:val="004152FC"/>
    <w:rsid w:val="004255F3"/>
    <w:rsid w:val="00437F9F"/>
    <w:rsid w:val="00484241"/>
    <w:rsid w:val="00485974"/>
    <w:rsid w:val="00487F91"/>
    <w:rsid w:val="00492FE4"/>
    <w:rsid w:val="00497271"/>
    <w:rsid w:val="004A21BE"/>
    <w:rsid w:val="004A5FF3"/>
    <w:rsid w:val="004B0D03"/>
    <w:rsid w:val="004B56D6"/>
    <w:rsid w:val="004B7633"/>
    <w:rsid w:val="004D5E29"/>
    <w:rsid w:val="004E71AE"/>
    <w:rsid w:val="004F5C16"/>
    <w:rsid w:val="00501507"/>
    <w:rsid w:val="00502C64"/>
    <w:rsid w:val="00507BAE"/>
    <w:rsid w:val="0051138E"/>
    <w:rsid w:val="00524B1F"/>
    <w:rsid w:val="005411EA"/>
    <w:rsid w:val="005474F8"/>
    <w:rsid w:val="0055308A"/>
    <w:rsid w:val="005568D3"/>
    <w:rsid w:val="00561ECA"/>
    <w:rsid w:val="00565078"/>
    <w:rsid w:val="005739FE"/>
    <w:rsid w:val="0058090D"/>
    <w:rsid w:val="00586CDF"/>
    <w:rsid w:val="00590FC7"/>
    <w:rsid w:val="00595122"/>
    <w:rsid w:val="00597BE2"/>
    <w:rsid w:val="005B0415"/>
    <w:rsid w:val="005B2902"/>
    <w:rsid w:val="005B3B8A"/>
    <w:rsid w:val="005B646F"/>
    <w:rsid w:val="005C26E3"/>
    <w:rsid w:val="005C6647"/>
    <w:rsid w:val="005D2E31"/>
    <w:rsid w:val="005D7CA5"/>
    <w:rsid w:val="005E14BB"/>
    <w:rsid w:val="005E57DA"/>
    <w:rsid w:val="005F1595"/>
    <w:rsid w:val="00600602"/>
    <w:rsid w:val="006037CC"/>
    <w:rsid w:val="00613133"/>
    <w:rsid w:val="00620258"/>
    <w:rsid w:val="006210FB"/>
    <w:rsid w:val="006237FF"/>
    <w:rsid w:val="00642BD9"/>
    <w:rsid w:val="00645A45"/>
    <w:rsid w:val="00660A04"/>
    <w:rsid w:val="00662DBB"/>
    <w:rsid w:val="00676FD9"/>
    <w:rsid w:val="00681CD1"/>
    <w:rsid w:val="006941E5"/>
    <w:rsid w:val="006A43C6"/>
    <w:rsid w:val="006B2EC6"/>
    <w:rsid w:val="006C2AAA"/>
    <w:rsid w:val="006C3144"/>
    <w:rsid w:val="006C340B"/>
    <w:rsid w:val="006D0237"/>
    <w:rsid w:val="006E2AA5"/>
    <w:rsid w:val="006F3347"/>
    <w:rsid w:val="00701D50"/>
    <w:rsid w:val="00703267"/>
    <w:rsid w:val="007331CF"/>
    <w:rsid w:val="00734631"/>
    <w:rsid w:val="007473C8"/>
    <w:rsid w:val="0075635D"/>
    <w:rsid w:val="007579B9"/>
    <w:rsid w:val="00763E2A"/>
    <w:rsid w:val="0076746A"/>
    <w:rsid w:val="007833A0"/>
    <w:rsid w:val="007873DB"/>
    <w:rsid w:val="007A675A"/>
    <w:rsid w:val="007C02C0"/>
    <w:rsid w:val="007E0EA1"/>
    <w:rsid w:val="007F03A4"/>
    <w:rsid w:val="00802136"/>
    <w:rsid w:val="0081569D"/>
    <w:rsid w:val="0082624E"/>
    <w:rsid w:val="008310C5"/>
    <w:rsid w:val="008321C4"/>
    <w:rsid w:val="008366E3"/>
    <w:rsid w:val="00851205"/>
    <w:rsid w:val="008534A9"/>
    <w:rsid w:val="00853737"/>
    <w:rsid w:val="008646A1"/>
    <w:rsid w:val="00864EBB"/>
    <w:rsid w:val="00892F63"/>
    <w:rsid w:val="008A035B"/>
    <w:rsid w:val="008A0BDE"/>
    <w:rsid w:val="008B75F0"/>
    <w:rsid w:val="00905867"/>
    <w:rsid w:val="0091313C"/>
    <w:rsid w:val="00921486"/>
    <w:rsid w:val="00921D8D"/>
    <w:rsid w:val="00925428"/>
    <w:rsid w:val="0093489E"/>
    <w:rsid w:val="009403E8"/>
    <w:rsid w:val="00956594"/>
    <w:rsid w:val="00972937"/>
    <w:rsid w:val="00975952"/>
    <w:rsid w:val="00980002"/>
    <w:rsid w:val="009827E5"/>
    <w:rsid w:val="00987FC5"/>
    <w:rsid w:val="0099131B"/>
    <w:rsid w:val="00992554"/>
    <w:rsid w:val="00992622"/>
    <w:rsid w:val="009954D1"/>
    <w:rsid w:val="009A04D5"/>
    <w:rsid w:val="009A0A71"/>
    <w:rsid w:val="009A6887"/>
    <w:rsid w:val="009B09AE"/>
    <w:rsid w:val="009B122B"/>
    <w:rsid w:val="009B61FD"/>
    <w:rsid w:val="009C1E1F"/>
    <w:rsid w:val="009C30C0"/>
    <w:rsid w:val="009D0A84"/>
    <w:rsid w:val="009D3C98"/>
    <w:rsid w:val="009D64B0"/>
    <w:rsid w:val="009E5DBC"/>
    <w:rsid w:val="009F0164"/>
    <w:rsid w:val="009F495F"/>
    <w:rsid w:val="009F654C"/>
    <w:rsid w:val="00A0292E"/>
    <w:rsid w:val="00A03A84"/>
    <w:rsid w:val="00A11258"/>
    <w:rsid w:val="00A13550"/>
    <w:rsid w:val="00A13658"/>
    <w:rsid w:val="00A35337"/>
    <w:rsid w:val="00A374D3"/>
    <w:rsid w:val="00A429E6"/>
    <w:rsid w:val="00A44431"/>
    <w:rsid w:val="00A4455C"/>
    <w:rsid w:val="00A46A04"/>
    <w:rsid w:val="00A505E2"/>
    <w:rsid w:val="00A554DB"/>
    <w:rsid w:val="00A55842"/>
    <w:rsid w:val="00A55AAD"/>
    <w:rsid w:val="00A60A2E"/>
    <w:rsid w:val="00A67332"/>
    <w:rsid w:val="00A82F90"/>
    <w:rsid w:val="00A87D94"/>
    <w:rsid w:val="00AD3541"/>
    <w:rsid w:val="00B23822"/>
    <w:rsid w:val="00B24A7B"/>
    <w:rsid w:val="00B36756"/>
    <w:rsid w:val="00B417C1"/>
    <w:rsid w:val="00B453E3"/>
    <w:rsid w:val="00B46775"/>
    <w:rsid w:val="00B51A64"/>
    <w:rsid w:val="00B56BD4"/>
    <w:rsid w:val="00B63FA8"/>
    <w:rsid w:val="00B647C4"/>
    <w:rsid w:val="00B82DB8"/>
    <w:rsid w:val="00B8704C"/>
    <w:rsid w:val="00B91C6B"/>
    <w:rsid w:val="00B95552"/>
    <w:rsid w:val="00BA5ABB"/>
    <w:rsid w:val="00BB3586"/>
    <w:rsid w:val="00BC6AFA"/>
    <w:rsid w:val="00BE3913"/>
    <w:rsid w:val="00BE7D01"/>
    <w:rsid w:val="00BF615D"/>
    <w:rsid w:val="00C04345"/>
    <w:rsid w:val="00C07BE3"/>
    <w:rsid w:val="00C121E9"/>
    <w:rsid w:val="00C2507D"/>
    <w:rsid w:val="00C37116"/>
    <w:rsid w:val="00C3797F"/>
    <w:rsid w:val="00C37C52"/>
    <w:rsid w:val="00C478F1"/>
    <w:rsid w:val="00C60269"/>
    <w:rsid w:val="00C70964"/>
    <w:rsid w:val="00C71395"/>
    <w:rsid w:val="00C77EC7"/>
    <w:rsid w:val="00C84246"/>
    <w:rsid w:val="00C97BD0"/>
    <w:rsid w:val="00CA0224"/>
    <w:rsid w:val="00CB126C"/>
    <w:rsid w:val="00CB253F"/>
    <w:rsid w:val="00CB68F4"/>
    <w:rsid w:val="00CB6E69"/>
    <w:rsid w:val="00CD20E9"/>
    <w:rsid w:val="00CD6334"/>
    <w:rsid w:val="00CE6FCD"/>
    <w:rsid w:val="00CE735C"/>
    <w:rsid w:val="00CF1A80"/>
    <w:rsid w:val="00CF385B"/>
    <w:rsid w:val="00D103B8"/>
    <w:rsid w:val="00D20208"/>
    <w:rsid w:val="00D25791"/>
    <w:rsid w:val="00D33031"/>
    <w:rsid w:val="00D37B3B"/>
    <w:rsid w:val="00D46EC8"/>
    <w:rsid w:val="00D4706F"/>
    <w:rsid w:val="00D56B16"/>
    <w:rsid w:val="00D6669E"/>
    <w:rsid w:val="00D73525"/>
    <w:rsid w:val="00D74266"/>
    <w:rsid w:val="00D97D44"/>
    <w:rsid w:val="00DA42B6"/>
    <w:rsid w:val="00DA5AD4"/>
    <w:rsid w:val="00DA5AEE"/>
    <w:rsid w:val="00DB1C65"/>
    <w:rsid w:val="00DC5B83"/>
    <w:rsid w:val="00DC663A"/>
    <w:rsid w:val="00DD1156"/>
    <w:rsid w:val="00DF2688"/>
    <w:rsid w:val="00DF4D4D"/>
    <w:rsid w:val="00E00C89"/>
    <w:rsid w:val="00E03535"/>
    <w:rsid w:val="00E10F62"/>
    <w:rsid w:val="00E161BD"/>
    <w:rsid w:val="00E21F02"/>
    <w:rsid w:val="00E53B35"/>
    <w:rsid w:val="00E721D3"/>
    <w:rsid w:val="00E72F5D"/>
    <w:rsid w:val="00E8388B"/>
    <w:rsid w:val="00E858A3"/>
    <w:rsid w:val="00E95847"/>
    <w:rsid w:val="00E97D16"/>
    <w:rsid w:val="00EA200C"/>
    <w:rsid w:val="00EB0D78"/>
    <w:rsid w:val="00EB5DB8"/>
    <w:rsid w:val="00ED1024"/>
    <w:rsid w:val="00EF2C4F"/>
    <w:rsid w:val="00F056D9"/>
    <w:rsid w:val="00F14D33"/>
    <w:rsid w:val="00F2102C"/>
    <w:rsid w:val="00F22B88"/>
    <w:rsid w:val="00F22D16"/>
    <w:rsid w:val="00F4546D"/>
    <w:rsid w:val="00F5735D"/>
    <w:rsid w:val="00F636E8"/>
    <w:rsid w:val="00F6527A"/>
    <w:rsid w:val="00F70B89"/>
    <w:rsid w:val="00F8579E"/>
    <w:rsid w:val="00F87676"/>
    <w:rsid w:val="00F9237B"/>
    <w:rsid w:val="00F94F62"/>
    <w:rsid w:val="00FA16F8"/>
    <w:rsid w:val="00FA67BE"/>
    <w:rsid w:val="00FB7C01"/>
    <w:rsid w:val="00FC3CF6"/>
    <w:rsid w:val="00FD0D56"/>
    <w:rsid w:val="00FD25A7"/>
    <w:rsid w:val="00FD6F40"/>
    <w:rsid w:val="00FE2EFC"/>
    <w:rsid w:val="00FE4446"/>
    <w:rsid w:val="00FE5DE9"/>
    <w:rsid w:val="00FF0C21"/>
    <w:rsid w:val="00FF0CCE"/>
    <w:rsid w:val="43EFAD40"/>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215BF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4">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ali">
    <w:name w:val="Normal"/>
    <w:qFormat/>
    <w:rsid w:val="009C1E1F"/>
    <w:pPr>
      <w:spacing w:line="360" w:lineRule="auto"/>
      <w:jc w:val="both"/>
    </w:pPr>
    <w:rPr>
      <w:rFonts w:asciiTheme="minorHAnsi" w:hAnsiTheme="minorHAnsi"/>
      <w:sz w:val="22"/>
      <w:szCs w:val="24"/>
      <w:lang w:val="en-US"/>
    </w:rPr>
  </w:style>
  <w:style w:type="paragraph" w:styleId="Otsikko1">
    <w:name w:val="heading 1"/>
    <w:basedOn w:val="leipteksti"/>
    <w:next w:val="leipteksti"/>
    <w:link w:val="Otsikko1Char"/>
    <w:uiPriority w:val="9"/>
    <w:qFormat/>
    <w:rsid w:val="00A554DB"/>
    <w:pPr>
      <w:keepNext/>
      <w:keepLines/>
      <w:numPr>
        <w:numId w:val="1"/>
      </w:numPr>
      <w:spacing w:before="720" w:after="480" w:line="240" w:lineRule="auto"/>
      <w:outlineLvl w:val="0"/>
    </w:pPr>
    <w:rPr>
      <w:rFonts w:asciiTheme="majorHAnsi" w:eastAsiaTheme="majorEastAsia" w:hAnsiTheme="majorHAnsi" w:cstheme="majorBidi"/>
      <w:b/>
      <w:bCs/>
      <w:sz w:val="24"/>
      <w:szCs w:val="28"/>
    </w:rPr>
  </w:style>
  <w:style w:type="paragraph" w:styleId="Otsikko2">
    <w:name w:val="heading 2"/>
    <w:basedOn w:val="leipteksti"/>
    <w:next w:val="leipteksti"/>
    <w:link w:val="Otsikko2Char"/>
    <w:uiPriority w:val="9"/>
    <w:unhideWhenUsed/>
    <w:qFormat/>
    <w:rsid w:val="00E53B35"/>
    <w:pPr>
      <w:keepNext/>
      <w:keepLines/>
      <w:numPr>
        <w:ilvl w:val="1"/>
        <w:numId w:val="1"/>
      </w:numPr>
      <w:spacing w:before="600" w:after="580" w:line="240" w:lineRule="auto"/>
      <w:outlineLvl w:val="1"/>
    </w:pPr>
    <w:rPr>
      <w:rFonts w:asciiTheme="majorHAnsi" w:eastAsiaTheme="majorEastAsia" w:hAnsiTheme="majorHAnsi" w:cstheme="majorBidi"/>
      <w:b/>
      <w:bCs/>
      <w:szCs w:val="26"/>
    </w:rPr>
  </w:style>
  <w:style w:type="paragraph" w:styleId="Otsikko3">
    <w:name w:val="heading 3"/>
    <w:basedOn w:val="leipteksti"/>
    <w:next w:val="leipteksti"/>
    <w:link w:val="Otsikko3Char"/>
    <w:uiPriority w:val="9"/>
    <w:unhideWhenUsed/>
    <w:qFormat/>
    <w:rsid w:val="00A554DB"/>
    <w:pPr>
      <w:keepNext/>
      <w:keepLines/>
      <w:numPr>
        <w:ilvl w:val="2"/>
        <w:numId w:val="1"/>
      </w:numPr>
      <w:spacing w:before="600" w:line="240" w:lineRule="auto"/>
      <w:outlineLvl w:val="2"/>
    </w:pPr>
    <w:rPr>
      <w:rFonts w:asciiTheme="majorHAnsi" w:eastAsiaTheme="majorEastAsia" w:hAnsiTheme="majorHAnsi" w:cstheme="majorBidi"/>
      <w:bCs/>
    </w:rPr>
  </w:style>
  <w:style w:type="paragraph" w:styleId="Otsikko4">
    <w:name w:val="heading 4"/>
    <w:basedOn w:val="Normaali"/>
    <w:next w:val="Normaali"/>
    <w:link w:val="Otsikko4Char"/>
    <w:uiPriority w:val="9"/>
    <w:semiHidden/>
    <w:unhideWhenUsed/>
    <w:rsid w:val="00600602"/>
    <w:pPr>
      <w:keepNext/>
      <w:keepLines/>
      <w:numPr>
        <w:ilvl w:val="3"/>
        <w:numId w:val="1"/>
      </w:numPr>
      <w:spacing w:before="200"/>
      <w:outlineLvl w:val="3"/>
    </w:pPr>
    <w:rPr>
      <w:rFonts w:asciiTheme="majorHAnsi" w:eastAsiaTheme="majorEastAsia" w:hAnsiTheme="majorHAnsi" w:cstheme="majorBidi"/>
      <w:b/>
      <w:bCs/>
      <w:i/>
      <w:iCs/>
      <w:color w:val="4F81BD" w:themeColor="accent1"/>
      <w:szCs w:val="22"/>
      <w:lang w:eastAsia="en-US"/>
    </w:rPr>
  </w:style>
  <w:style w:type="paragraph" w:styleId="Otsikko5">
    <w:name w:val="heading 5"/>
    <w:basedOn w:val="Normaali"/>
    <w:next w:val="Normaali"/>
    <w:link w:val="Otsikko5Char"/>
    <w:uiPriority w:val="9"/>
    <w:semiHidden/>
    <w:unhideWhenUsed/>
    <w:qFormat/>
    <w:rsid w:val="00600602"/>
    <w:pPr>
      <w:keepNext/>
      <w:keepLines/>
      <w:numPr>
        <w:ilvl w:val="4"/>
        <w:numId w:val="1"/>
      </w:numPr>
      <w:spacing w:before="200"/>
      <w:outlineLvl w:val="4"/>
    </w:pPr>
    <w:rPr>
      <w:rFonts w:asciiTheme="majorHAnsi" w:eastAsiaTheme="majorEastAsia" w:hAnsiTheme="majorHAnsi" w:cstheme="majorBidi"/>
      <w:color w:val="243F60" w:themeColor="accent1" w:themeShade="7F"/>
      <w:szCs w:val="22"/>
      <w:lang w:eastAsia="en-US"/>
    </w:rPr>
  </w:style>
  <w:style w:type="paragraph" w:styleId="Otsikko6">
    <w:name w:val="heading 6"/>
    <w:basedOn w:val="Normaali"/>
    <w:next w:val="Normaali"/>
    <w:link w:val="Otsikko6Char"/>
    <w:uiPriority w:val="9"/>
    <w:semiHidden/>
    <w:unhideWhenUsed/>
    <w:qFormat/>
    <w:rsid w:val="00600602"/>
    <w:pPr>
      <w:keepNext/>
      <w:keepLines/>
      <w:numPr>
        <w:ilvl w:val="5"/>
        <w:numId w:val="1"/>
      </w:numPr>
      <w:spacing w:before="200"/>
      <w:outlineLvl w:val="5"/>
    </w:pPr>
    <w:rPr>
      <w:rFonts w:asciiTheme="majorHAnsi" w:eastAsiaTheme="majorEastAsia" w:hAnsiTheme="majorHAnsi" w:cstheme="majorBidi"/>
      <w:i/>
      <w:iCs/>
      <w:color w:val="243F60" w:themeColor="accent1" w:themeShade="7F"/>
      <w:szCs w:val="22"/>
      <w:lang w:eastAsia="en-US"/>
    </w:rPr>
  </w:style>
  <w:style w:type="paragraph" w:styleId="Otsikko7">
    <w:name w:val="heading 7"/>
    <w:basedOn w:val="Normaali"/>
    <w:next w:val="Normaali"/>
    <w:link w:val="Otsikko7Char"/>
    <w:uiPriority w:val="9"/>
    <w:semiHidden/>
    <w:unhideWhenUsed/>
    <w:qFormat/>
    <w:rsid w:val="00600602"/>
    <w:pPr>
      <w:keepNext/>
      <w:keepLines/>
      <w:numPr>
        <w:ilvl w:val="6"/>
        <w:numId w:val="1"/>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Otsikko8">
    <w:name w:val="heading 8"/>
    <w:basedOn w:val="Normaali"/>
    <w:next w:val="Normaali"/>
    <w:link w:val="Otsikko8Char"/>
    <w:uiPriority w:val="9"/>
    <w:semiHidden/>
    <w:unhideWhenUsed/>
    <w:qFormat/>
    <w:rsid w:val="00600602"/>
    <w:pPr>
      <w:keepNext/>
      <w:keepLines/>
      <w:numPr>
        <w:ilvl w:val="7"/>
        <w:numId w:val="1"/>
      </w:numPr>
      <w:spacing w:before="200"/>
      <w:outlineLvl w:val="7"/>
    </w:pPr>
    <w:rPr>
      <w:rFonts w:asciiTheme="majorHAnsi" w:eastAsiaTheme="majorEastAsia" w:hAnsiTheme="majorHAnsi" w:cstheme="majorBidi"/>
      <w:color w:val="404040" w:themeColor="text1" w:themeTint="BF"/>
      <w:szCs w:val="20"/>
      <w:lang w:eastAsia="en-US"/>
    </w:rPr>
  </w:style>
  <w:style w:type="paragraph" w:styleId="Otsikko9">
    <w:name w:val="heading 9"/>
    <w:basedOn w:val="Normaali"/>
    <w:next w:val="Normaali"/>
    <w:link w:val="Otsikko9Char"/>
    <w:uiPriority w:val="9"/>
    <w:semiHidden/>
    <w:unhideWhenUsed/>
    <w:qFormat/>
    <w:rsid w:val="00600602"/>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Metropolialeipteksti">
    <w:name w:val="* Metropolia leipäteksti"/>
    <w:basedOn w:val="Normaali"/>
    <w:rsid w:val="009827E5"/>
    <w:rPr>
      <w:rFonts w:ascii="Arial" w:eastAsia="Times" w:hAnsi="Arial"/>
      <w:sz w:val="20"/>
      <w:szCs w:val="20"/>
      <w:lang w:eastAsia="en-US"/>
    </w:rPr>
  </w:style>
  <w:style w:type="paragraph" w:styleId="Yltunniste">
    <w:name w:val="header"/>
    <w:basedOn w:val="Normaali"/>
    <w:link w:val="YltunnisteChar"/>
    <w:uiPriority w:val="99"/>
    <w:rsid w:val="00FE2EFC"/>
    <w:pPr>
      <w:tabs>
        <w:tab w:val="center" w:pos="4819"/>
        <w:tab w:val="right" w:pos="9638"/>
      </w:tabs>
    </w:pPr>
  </w:style>
  <w:style w:type="character" w:customStyle="1" w:styleId="YltunnisteChar">
    <w:name w:val="Ylätunniste Char"/>
    <w:basedOn w:val="Kappaleenoletusfontti"/>
    <w:link w:val="Yltunniste"/>
    <w:uiPriority w:val="99"/>
    <w:rsid w:val="00FE2EFC"/>
    <w:rPr>
      <w:rFonts w:asciiTheme="minorHAnsi" w:hAnsiTheme="minorHAnsi"/>
      <w:sz w:val="22"/>
      <w:szCs w:val="24"/>
    </w:rPr>
  </w:style>
  <w:style w:type="paragraph" w:styleId="Alatunniste">
    <w:name w:val="footer"/>
    <w:basedOn w:val="Normaali"/>
    <w:link w:val="AlatunnisteChar"/>
    <w:uiPriority w:val="99"/>
    <w:rsid w:val="00FE2EFC"/>
    <w:pPr>
      <w:tabs>
        <w:tab w:val="center" w:pos="4819"/>
        <w:tab w:val="right" w:pos="9638"/>
      </w:tabs>
    </w:pPr>
  </w:style>
  <w:style w:type="character" w:customStyle="1" w:styleId="AlatunnisteChar">
    <w:name w:val="Alatunniste Char"/>
    <w:basedOn w:val="Kappaleenoletusfontti"/>
    <w:link w:val="Alatunniste"/>
    <w:uiPriority w:val="99"/>
    <w:rsid w:val="00FE2EFC"/>
    <w:rPr>
      <w:rFonts w:asciiTheme="minorHAnsi" w:hAnsiTheme="minorHAnsi"/>
      <w:sz w:val="22"/>
      <w:szCs w:val="24"/>
    </w:rPr>
  </w:style>
  <w:style w:type="character" w:customStyle="1" w:styleId="Otsikko1Char">
    <w:name w:val="Otsikko 1 Char"/>
    <w:basedOn w:val="Kappaleenoletusfontti"/>
    <w:link w:val="Otsikko1"/>
    <w:uiPriority w:val="9"/>
    <w:rsid w:val="00A554DB"/>
    <w:rPr>
      <w:rFonts w:asciiTheme="majorHAnsi" w:eastAsiaTheme="majorEastAsia" w:hAnsiTheme="majorHAnsi" w:cstheme="majorBidi"/>
      <w:b/>
      <w:bCs/>
      <w:sz w:val="24"/>
      <w:szCs w:val="28"/>
      <w:lang w:eastAsia="en-US"/>
    </w:rPr>
  </w:style>
  <w:style w:type="character" w:customStyle="1" w:styleId="Otsikko2Char">
    <w:name w:val="Otsikko 2 Char"/>
    <w:basedOn w:val="Kappaleenoletusfontti"/>
    <w:link w:val="Otsikko2"/>
    <w:uiPriority w:val="9"/>
    <w:rsid w:val="00E53B35"/>
    <w:rPr>
      <w:rFonts w:asciiTheme="majorHAnsi" w:eastAsiaTheme="majorEastAsia" w:hAnsiTheme="majorHAnsi" w:cstheme="majorBidi"/>
      <w:b/>
      <w:bCs/>
      <w:sz w:val="22"/>
      <w:szCs w:val="26"/>
      <w:lang w:val="en-US" w:eastAsia="en-US"/>
    </w:rPr>
  </w:style>
  <w:style w:type="character" w:customStyle="1" w:styleId="Otsikko3Char">
    <w:name w:val="Otsikko 3 Char"/>
    <w:basedOn w:val="Kappaleenoletusfontti"/>
    <w:link w:val="Otsikko3"/>
    <w:uiPriority w:val="9"/>
    <w:rsid w:val="00A554DB"/>
    <w:rPr>
      <w:rFonts w:asciiTheme="majorHAnsi" w:eastAsiaTheme="majorEastAsia" w:hAnsiTheme="majorHAnsi" w:cstheme="majorBidi"/>
      <w:bCs/>
      <w:sz w:val="22"/>
      <w:szCs w:val="22"/>
      <w:lang w:eastAsia="en-US"/>
    </w:rPr>
  </w:style>
  <w:style w:type="character" w:customStyle="1" w:styleId="Otsikko4Char">
    <w:name w:val="Otsikko 4 Char"/>
    <w:basedOn w:val="Kappaleenoletusfontti"/>
    <w:link w:val="Otsikko4"/>
    <w:uiPriority w:val="9"/>
    <w:semiHidden/>
    <w:rsid w:val="00600602"/>
    <w:rPr>
      <w:rFonts w:asciiTheme="majorHAnsi" w:eastAsiaTheme="majorEastAsia" w:hAnsiTheme="majorHAnsi" w:cstheme="majorBidi"/>
      <w:b/>
      <w:bCs/>
      <w:i/>
      <w:iCs/>
      <w:color w:val="4F81BD" w:themeColor="accent1"/>
      <w:sz w:val="22"/>
      <w:szCs w:val="22"/>
      <w:lang w:eastAsia="en-US"/>
    </w:rPr>
  </w:style>
  <w:style w:type="character" w:customStyle="1" w:styleId="Otsikko5Char">
    <w:name w:val="Otsikko 5 Char"/>
    <w:basedOn w:val="Kappaleenoletusfontti"/>
    <w:link w:val="Otsikko5"/>
    <w:uiPriority w:val="9"/>
    <w:semiHidden/>
    <w:rsid w:val="00600602"/>
    <w:rPr>
      <w:rFonts w:asciiTheme="majorHAnsi" w:eastAsiaTheme="majorEastAsia" w:hAnsiTheme="majorHAnsi" w:cstheme="majorBidi"/>
      <w:color w:val="243F60" w:themeColor="accent1" w:themeShade="7F"/>
      <w:sz w:val="22"/>
      <w:szCs w:val="22"/>
      <w:lang w:eastAsia="en-US"/>
    </w:rPr>
  </w:style>
  <w:style w:type="character" w:customStyle="1" w:styleId="Otsikko6Char">
    <w:name w:val="Otsikko 6 Char"/>
    <w:basedOn w:val="Kappaleenoletusfontti"/>
    <w:link w:val="Otsikko6"/>
    <w:uiPriority w:val="9"/>
    <w:semiHidden/>
    <w:rsid w:val="00600602"/>
    <w:rPr>
      <w:rFonts w:asciiTheme="majorHAnsi" w:eastAsiaTheme="majorEastAsia" w:hAnsiTheme="majorHAnsi" w:cstheme="majorBidi"/>
      <w:i/>
      <w:iCs/>
      <w:color w:val="243F60" w:themeColor="accent1" w:themeShade="7F"/>
      <w:sz w:val="22"/>
      <w:szCs w:val="22"/>
      <w:lang w:eastAsia="en-US"/>
    </w:rPr>
  </w:style>
  <w:style w:type="character" w:customStyle="1" w:styleId="Otsikko7Char">
    <w:name w:val="Otsikko 7 Char"/>
    <w:basedOn w:val="Kappaleenoletusfontti"/>
    <w:link w:val="Otsikko7"/>
    <w:uiPriority w:val="9"/>
    <w:semiHidden/>
    <w:rsid w:val="00600602"/>
    <w:rPr>
      <w:rFonts w:asciiTheme="majorHAnsi" w:eastAsiaTheme="majorEastAsia" w:hAnsiTheme="majorHAnsi" w:cstheme="majorBidi"/>
      <w:i/>
      <w:iCs/>
      <w:color w:val="404040" w:themeColor="text1" w:themeTint="BF"/>
      <w:sz w:val="22"/>
      <w:szCs w:val="22"/>
      <w:lang w:eastAsia="en-US"/>
    </w:rPr>
  </w:style>
  <w:style w:type="character" w:customStyle="1" w:styleId="Otsikko8Char">
    <w:name w:val="Otsikko 8 Char"/>
    <w:basedOn w:val="Kappaleenoletusfontti"/>
    <w:link w:val="Otsikko8"/>
    <w:uiPriority w:val="9"/>
    <w:semiHidden/>
    <w:rsid w:val="00600602"/>
    <w:rPr>
      <w:rFonts w:asciiTheme="majorHAnsi" w:eastAsiaTheme="majorEastAsia" w:hAnsiTheme="majorHAnsi" w:cstheme="majorBidi"/>
      <w:color w:val="404040" w:themeColor="text1" w:themeTint="BF"/>
      <w:sz w:val="22"/>
      <w:lang w:eastAsia="en-US"/>
    </w:rPr>
  </w:style>
  <w:style w:type="character" w:customStyle="1" w:styleId="Otsikko9Char">
    <w:name w:val="Otsikko 9 Char"/>
    <w:basedOn w:val="Kappaleenoletusfontti"/>
    <w:link w:val="Otsikko9"/>
    <w:uiPriority w:val="9"/>
    <w:semiHidden/>
    <w:rsid w:val="00600602"/>
    <w:rPr>
      <w:rFonts w:asciiTheme="majorHAnsi" w:eastAsiaTheme="majorEastAsia" w:hAnsiTheme="majorHAnsi" w:cstheme="majorBidi"/>
      <w:i/>
      <w:iCs/>
      <w:color w:val="404040" w:themeColor="text1" w:themeTint="BF"/>
      <w:sz w:val="22"/>
      <w:lang w:eastAsia="en-US"/>
    </w:rPr>
  </w:style>
  <w:style w:type="paragraph" w:styleId="Sisluet1">
    <w:name w:val="toc 1"/>
    <w:basedOn w:val="leipteksti"/>
    <w:next w:val="leipteksti"/>
    <w:uiPriority w:val="39"/>
    <w:unhideWhenUsed/>
    <w:rsid w:val="009B61FD"/>
    <w:pPr>
      <w:tabs>
        <w:tab w:val="right" w:pos="8494"/>
      </w:tabs>
      <w:spacing w:before="240" w:after="340" w:line="240" w:lineRule="auto"/>
    </w:pPr>
    <w:rPr>
      <w:noProof/>
    </w:rPr>
  </w:style>
  <w:style w:type="character" w:styleId="Hyperlinkki">
    <w:name w:val="Hyperlink"/>
    <w:basedOn w:val="Kappaleenoletusfontti"/>
    <w:uiPriority w:val="99"/>
    <w:unhideWhenUsed/>
    <w:rsid w:val="00600602"/>
    <w:rPr>
      <w:color w:val="0000FF" w:themeColor="hyperlink"/>
      <w:u w:val="single"/>
    </w:rPr>
  </w:style>
  <w:style w:type="paragraph" w:customStyle="1" w:styleId="Kuvionselite">
    <w:name w:val="Kuvion selite"/>
    <w:basedOn w:val="leipteksti"/>
    <w:next w:val="leipteksti"/>
    <w:qFormat/>
    <w:rsid w:val="001656EF"/>
    <w:pPr>
      <w:numPr>
        <w:numId w:val="2"/>
      </w:numPr>
      <w:tabs>
        <w:tab w:val="left" w:pos="879"/>
      </w:tabs>
      <w:spacing w:before="320" w:line="240" w:lineRule="auto"/>
      <w:ind w:left="907" w:hanging="907"/>
    </w:pPr>
    <w:rPr>
      <w:sz w:val="20"/>
    </w:rPr>
  </w:style>
  <w:style w:type="paragraph" w:customStyle="1" w:styleId="Taulukonselite">
    <w:name w:val="Taulukon selite"/>
    <w:basedOn w:val="leipteksti"/>
    <w:next w:val="leipteksti"/>
    <w:qFormat/>
    <w:rsid w:val="00802136"/>
    <w:pPr>
      <w:keepNext/>
      <w:numPr>
        <w:numId w:val="3"/>
      </w:numPr>
      <w:ind w:left="1304" w:hanging="1304"/>
    </w:pPr>
    <w:rPr>
      <w:sz w:val="20"/>
    </w:rPr>
  </w:style>
  <w:style w:type="paragraph" w:styleId="Sisluet2">
    <w:name w:val="toc 2"/>
    <w:basedOn w:val="leipteksti"/>
    <w:next w:val="leipteksti"/>
    <w:uiPriority w:val="39"/>
    <w:unhideWhenUsed/>
    <w:rsid w:val="0076746A"/>
    <w:pPr>
      <w:tabs>
        <w:tab w:val="left" w:pos="964"/>
        <w:tab w:val="right" w:pos="8494"/>
      </w:tabs>
      <w:spacing w:before="120" w:after="120" w:line="240" w:lineRule="auto"/>
      <w:ind w:left="397"/>
    </w:pPr>
  </w:style>
  <w:style w:type="paragraph" w:customStyle="1" w:styleId="Lhde">
    <w:name w:val="Lähde"/>
    <w:basedOn w:val="leipteksti"/>
    <w:next w:val="leipteksti"/>
    <w:qFormat/>
    <w:rsid w:val="00703267"/>
    <w:pPr>
      <w:spacing w:line="240" w:lineRule="auto"/>
      <w:jc w:val="left"/>
    </w:pPr>
  </w:style>
  <w:style w:type="paragraph" w:styleId="Sisluet3">
    <w:name w:val="toc 3"/>
    <w:basedOn w:val="Normaali"/>
    <w:next w:val="Normaali"/>
    <w:uiPriority w:val="39"/>
    <w:unhideWhenUsed/>
    <w:rsid w:val="005E14BB"/>
    <w:pPr>
      <w:tabs>
        <w:tab w:val="left" w:pos="1701"/>
        <w:tab w:val="right" w:pos="8494"/>
      </w:tabs>
      <w:spacing w:after="100" w:line="240" w:lineRule="auto"/>
      <w:ind w:left="964"/>
    </w:pPr>
    <w:rPr>
      <w:rFonts w:eastAsiaTheme="minorHAnsi" w:cstheme="minorHAnsi"/>
      <w:szCs w:val="22"/>
      <w:lang w:eastAsia="en-US"/>
    </w:rPr>
  </w:style>
  <w:style w:type="paragraph" w:customStyle="1" w:styleId="Taulukonteksti">
    <w:name w:val="Taulukon teksti"/>
    <w:basedOn w:val="leipteksti"/>
    <w:next w:val="leipteksti"/>
    <w:qFormat/>
    <w:rsid w:val="000664F8"/>
    <w:pPr>
      <w:spacing w:before="0" w:after="0" w:line="240" w:lineRule="auto"/>
    </w:pPr>
    <w:rPr>
      <w:sz w:val="20"/>
    </w:rPr>
  </w:style>
  <w:style w:type="paragraph" w:customStyle="1" w:styleId="leipteksti">
    <w:name w:val="leipäteksti"/>
    <w:basedOn w:val="Normaali"/>
    <w:qFormat/>
    <w:rsid w:val="000664F8"/>
    <w:pPr>
      <w:spacing w:before="380" w:after="380"/>
    </w:pPr>
    <w:rPr>
      <w:rFonts w:eastAsiaTheme="minorHAnsi" w:cstheme="minorHAnsi"/>
      <w:szCs w:val="22"/>
      <w:lang w:eastAsia="en-US"/>
    </w:rPr>
  </w:style>
  <w:style w:type="table" w:customStyle="1" w:styleId="TableGrid1">
    <w:name w:val="Table Grid1"/>
    <w:basedOn w:val="Normaalitaulukko"/>
    <w:next w:val="TaulukkoRuudukko"/>
    <w:uiPriority w:val="59"/>
    <w:rsid w:val="00600602"/>
    <w:rPr>
      <w:rFonts w:ascii="Tahoma" w:eastAsiaTheme="minorHAnsi" w:hAnsi="Tahoma" w:cstheme="minorHAns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ainaus">
    <w:name w:val="Quote"/>
    <w:basedOn w:val="leipteksti"/>
    <w:next w:val="leipteksti"/>
    <w:link w:val="LainausChar"/>
    <w:uiPriority w:val="29"/>
    <w:qFormat/>
    <w:rsid w:val="001C512B"/>
    <w:pPr>
      <w:spacing w:before="200" w:line="240" w:lineRule="auto"/>
      <w:ind w:left="1304"/>
    </w:pPr>
    <w:rPr>
      <w:iCs/>
      <w:color w:val="000000" w:themeColor="text1"/>
      <w:sz w:val="20"/>
    </w:rPr>
  </w:style>
  <w:style w:type="character" w:customStyle="1" w:styleId="LainausChar">
    <w:name w:val="Lainaus Char"/>
    <w:basedOn w:val="Kappaleenoletusfontti"/>
    <w:link w:val="Lainaus"/>
    <w:uiPriority w:val="29"/>
    <w:rsid w:val="001C512B"/>
    <w:rPr>
      <w:rFonts w:asciiTheme="minorHAnsi" w:eastAsiaTheme="minorHAnsi" w:hAnsiTheme="minorHAnsi" w:cstheme="minorHAnsi"/>
      <w:iCs/>
      <w:color w:val="000000" w:themeColor="text1"/>
      <w:szCs w:val="22"/>
      <w:lang w:eastAsia="en-US"/>
    </w:rPr>
  </w:style>
  <w:style w:type="paragraph" w:customStyle="1" w:styleId="Numeroidutlhteet">
    <w:name w:val="Numeroidut lähteet"/>
    <w:basedOn w:val="Lhde"/>
    <w:next w:val="leipteksti"/>
    <w:qFormat/>
    <w:rsid w:val="00600602"/>
    <w:pPr>
      <w:numPr>
        <w:numId w:val="4"/>
      </w:numPr>
      <w:spacing w:after="240"/>
      <w:ind w:left="567" w:hanging="567"/>
    </w:pPr>
  </w:style>
  <w:style w:type="table" w:styleId="TaulukkoRuudukko">
    <w:name w:val="Table Grid"/>
    <w:basedOn w:val="Normaalitaulukko"/>
    <w:rsid w:val="00600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liteteksti">
    <w:name w:val="Balloon Text"/>
    <w:basedOn w:val="Normaali"/>
    <w:link w:val="SelitetekstiChar"/>
    <w:rsid w:val="00FE2EFC"/>
    <w:rPr>
      <w:rFonts w:cs="Tahoma"/>
      <w:sz w:val="16"/>
      <w:szCs w:val="16"/>
    </w:rPr>
  </w:style>
  <w:style w:type="character" w:customStyle="1" w:styleId="SelitetekstiChar">
    <w:name w:val="Seliteteksti Char"/>
    <w:basedOn w:val="Kappaleenoletusfontti"/>
    <w:link w:val="Seliteteksti"/>
    <w:rsid w:val="00FE2EFC"/>
    <w:rPr>
      <w:rFonts w:asciiTheme="minorHAnsi" w:hAnsiTheme="minorHAnsi" w:cs="Tahoma"/>
      <w:sz w:val="16"/>
      <w:szCs w:val="16"/>
    </w:rPr>
  </w:style>
  <w:style w:type="paragraph" w:customStyle="1" w:styleId="nimi">
    <w:name w:val="nimiö"/>
    <w:basedOn w:val="Normaali"/>
    <w:qFormat/>
    <w:rsid w:val="00FE2EFC"/>
    <w:pPr>
      <w:spacing w:line="240" w:lineRule="auto"/>
    </w:pPr>
  </w:style>
  <w:style w:type="paragraph" w:customStyle="1" w:styleId="tiivistelm">
    <w:name w:val="tiivistelmä"/>
    <w:basedOn w:val="Normaali"/>
    <w:qFormat/>
    <w:rsid w:val="002C2E64"/>
    <w:pPr>
      <w:spacing w:line="240" w:lineRule="auto"/>
    </w:pPr>
    <w:rPr>
      <w:lang w:eastAsia="en-US"/>
    </w:rPr>
  </w:style>
  <w:style w:type="paragraph" w:customStyle="1" w:styleId="Taulukontekstibold">
    <w:name w:val="Taulukon teksti bold"/>
    <w:basedOn w:val="Taulukonteksti"/>
    <w:qFormat/>
    <w:rsid w:val="00FE2EFC"/>
    <w:rPr>
      <w:b/>
    </w:rPr>
  </w:style>
  <w:style w:type="paragraph" w:customStyle="1" w:styleId="Kuvanselite">
    <w:name w:val="Kuvan selite"/>
    <w:basedOn w:val="Kuvionselite"/>
    <w:next w:val="leipteksti"/>
    <w:qFormat/>
    <w:rsid w:val="00BC6AFA"/>
    <w:pPr>
      <w:numPr>
        <w:numId w:val="5"/>
      </w:numPr>
    </w:pPr>
  </w:style>
  <w:style w:type="paragraph" w:customStyle="1" w:styleId="Kuvio">
    <w:name w:val="Kuvio"/>
    <w:basedOn w:val="Normaali"/>
    <w:next w:val="Kuvionselite"/>
    <w:qFormat/>
    <w:rsid w:val="00E72F5D"/>
    <w:pPr>
      <w:keepNext/>
    </w:pPr>
    <w:rPr>
      <w:rFonts w:ascii="Tahoma" w:hAnsi="Tahoma"/>
      <w:noProof/>
    </w:rPr>
  </w:style>
  <w:style w:type="paragraph" w:customStyle="1" w:styleId="Luetelma">
    <w:name w:val="Luetelma"/>
    <w:basedOn w:val="leipteksti"/>
    <w:qFormat/>
    <w:rsid w:val="004B0D03"/>
    <w:pPr>
      <w:numPr>
        <w:numId w:val="6"/>
      </w:numPr>
      <w:spacing w:before="240" w:after="240" w:line="240" w:lineRule="auto"/>
    </w:pPr>
  </w:style>
  <w:style w:type="paragraph" w:customStyle="1" w:styleId="Kuva">
    <w:name w:val="Kuva"/>
    <w:basedOn w:val="Kuvio"/>
    <w:next w:val="Kuvanselite"/>
    <w:qFormat/>
    <w:rsid w:val="00F056D9"/>
  </w:style>
  <w:style w:type="paragraph" w:styleId="Kuvaotsikko">
    <w:name w:val="caption"/>
    <w:basedOn w:val="Normaali"/>
    <w:next w:val="Normaali"/>
    <w:unhideWhenUsed/>
    <w:qFormat/>
    <w:rsid w:val="00F056D9"/>
    <w:pPr>
      <w:spacing w:after="200" w:line="240" w:lineRule="auto"/>
    </w:pPr>
    <w:rPr>
      <w:b/>
      <w:bCs/>
      <w:color w:val="4F81BD" w:themeColor="accent1"/>
      <w:sz w:val="18"/>
      <w:szCs w:val="18"/>
    </w:rPr>
  </w:style>
  <w:style w:type="paragraph" w:customStyle="1" w:styleId="Lyhenneluettelonkohdanpitkotsikko">
    <w:name w:val="Lyhenneluettelon kohdan pitkä otsikko"/>
    <w:basedOn w:val="Normaali"/>
    <w:qFormat/>
    <w:rsid w:val="00992554"/>
  </w:style>
  <w:style w:type="paragraph" w:customStyle="1" w:styleId="Lyhenneluettelonkohta">
    <w:name w:val="Lyhenneluettelon kohta"/>
    <w:basedOn w:val="Normaali"/>
    <w:qFormat/>
    <w:rsid w:val="00992554"/>
    <w:pPr>
      <w:spacing w:after="360"/>
      <w:ind w:left="1304" w:hanging="1304"/>
    </w:pPr>
  </w:style>
  <w:style w:type="paragraph" w:customStyle="1" w:styleId="Lyhenneluettelonotsikko">
    <w:name w:val="Lyhenneluettelon otsikko"/>
    <w:basedOn w:val="leipteksti"/>
    <w:next w:val="Lyhenneluettelonkohta"/>
    <w:qFormat/>
    <w:rsid w:val="00992554"/>
    <w:rPr>
      <w:rFonts w:asciiTheme="majorHAnsi" w:hAnsiTheme="majorHAnsi"/>
      <w:b/>
      <w:sz w:val="24"/>
      <w:szCs w:val="24"/>
    </w:rPr>
  </w:style>
  <w:style w:type="paragraph" w:customStyle="1" w:styleId="Lhdeluettelonotsikko">
    <w:name w:val="Lähdeluettelon_otsikko"/>
    <w:basedOn w:val="Otsikko1"/>
    <w:qFormat/>
    <w:rsid w:val="00033E2E"/>
    <w:pPr>
      <w:pageBreakBefore/>
      <w:numPr>
        <w:numId w:val="0"/>
      </w:numPr>
      <w:ind w:left="431" w:hanging="431"/>
    </w:pPr>
    <w:rPr>
      <w:rFonts w:asciiTheme="minorHAnsi" w:hAnsiTheme="minorHAnsi"/>
    </w:rPr>
  </w:style>
  <w:style w:type="paragraph" w:customStyle="1" w:styleId="Sisllysluettelonotsikko">
    <w:name w:val="Sisällysluettelon_otsikko"/>
    <w:basedOn w:val="leipteksti"/>
    <w:qFormat/>
    <w:rsid w:val="00033E2E"/>
    <w:rPr>
      <w:b/>
      <w:sz w:val="24"/>
      <w:szCs w:val="24"/>
    </w:rPr>
  </w:style>
  <w:style w:type="numbering" w:customStyle="1" w:styleId="Luetelmanluettelotyyli">
    <w:name w:val="Luetelman luettelotyyli"/>
    <w:basedOn w:val="Eiluetteloa"/>
    <w:uiPriority w:val="99"/>
    <w:rsid w:val="00017C03"/>
    <w:pPr>
      <w:numPr>
        <w:numId w:val="9"/>
      </w:numPr>
    </w:pPr>
  </w:style>
  <w:style w:type="paragraph" w:customStyle="1" w:styleId="Sisllysluettelonsivunumerotonkohta">
    <w:name w:val="Sisällysluettelon sivunumeroton kohta"/>
    <w:basedOn w:val="leipteksti"/>
    <w:qFormat/>
    <w:rsid w:val="0076746A"/>
    <w:pPr>
      <w:spacing w:before="0" w:after="0"/>
    </w:pPr>
  </w:style>
  <w:style w:type="character" w:styleId="Paikkamerkkiteksti">
    <w:name w:val="Placeholder Text"/>
    <w:basedOn w:val="Kappaleenoletusfontti"/>
    <w:uiPriority w:val="99"/>
    <w:semiHidden/>
    <w:rsid w:val="00B8704C"/>
    <w:rPr>
      <w:color w:val="808080"/>
    </w:rPr>
  </w:style>
  <w:style w:type="paragraph" w:customStyle="1" w:styleId="Leiptekstiennenlainausta">
    <w:name w:val="Leipäteksti ennen lainausta"/>
    <w:basedOn w:val="leipteksti"/>
    <w:qFormat/>
    <w:rsid w:val="001C512B"/>
    <w:pPr>
      <w:spacing w:after="200"/>
    </w:pPr>
  </w:style>
  <w:style w:type="paragraph" w:styleId="NormaaliWWW">
    <w:name w:val="Normal (Web)"/>
    <w:basedOn w:val="Normaali"/>
    <w:uiPriority w:val="99"/>
    <w:unhideWhenUsed/>
    <w:rsid w:val="00956594"/>
    <w:pPr>
      <w:spacing w:before="100" w:beforeAutospacing="1" w:after="100" w:afterAutospacing="1" w:line="240" w:lineRule="auto"/>
      <w:jc w:val="left"/>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476055">
      <w:bodyDiv w:val="1"/>
      <w:marLeft w:val="0"/>
      <w:marRight w:val="0"/>
      <w:marTop w:val="0"/>
      <w:marBottom w:val="0"/>
      <w:divBdr>
        <w:top w:val="none" w:sz="0" w:space="0" w:color="auto"/>
        <w:left w:val="none" w:sz="0" w:space="0" w:color="auto"/>
        <w:bottom w:val="none" w:sz="0" w:space="0" w:color="auto"/>
        <w:right w:val="none" w:sz="0" w:space="0" w:color="auto"/>
      </w:divBdr>
    </w:div>
    <w:div w:id="1018123172">
      <w:bodyDiv w:val="1"/>
      <w:marLeft w:val="0"/>
      <w:marRight w:val="0"/>
      <w:marTop w:val="0"/>
      <w:marBottom w:val="0"/>
      <w:divBdr>
        <w:top w:val="none" w:sz="0" w:space="0" w:color="auto"/>
        <w:left w:val="none" w:sz="0" w:space="0" w:color="auto"/>
        <w:bottom w:val="none" w:sz="0" w:space="0" w:color="auto"/>
        <w:right w:val="none" w:sz="0" w:space="0" w:color="auto"/>
      </w:divBdr>
    </w:div>
    <w:div w:id="1375959828">
      <w:bodyDiv w:val="1"/>
      <w:marLeft w:val="0"/>
      <w:marRight w:val="0"/>
      <w:marTop w:val="0"/>
      <w:marBottom w:val="0"/>
      <w:divBdr>
        <w:top w:val="none" w:sz="0" w:space="0" w:color="auto"/>
        <w:left w:val="none" w:sz="0" w:space="0" w:color="auto"/>
        <w:bottom w:val="none" w:sz="0" w:space="0" w:color="auto"/>
        <w:right w:val="none" w:sz="0" w:space="0" w:color="auto"/>
      </w:divBdr>
    </w:div>
    <w:div w:id="1623923445">
      <w:bodyDiv w:val="1"/>
      <w:marLeft w:val="0"/>
      <w:marRight w:val="0"/>
      <w:marTop w:val="0"/>
      <w:marBottom w:val="0"/>
      <w:divBdr>
        <w:top w:val="none" w:sz="0" w:space="0" w:color="auto"/>
        <w:left w:val="none" w:sz="0" w:space="0" w:color="auto"/>
        <w:bottom w:val="none" w:sz="0" w:space="0" w:color="auto"/>
        <w:right w:val="none" w:sz="0" w:space="0" w:color="auto"/>
      </w:divBdr>
    </w:div>
    <w:div w:id="1921477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5.JP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5.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4.xml"/><Relationship Id="rId22" Type="http://schemas.openxmlformats.org/officeDocument/2006/relationships/image" Target="media/image9.png"/></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oto\Downloads\Insin&#246;&#246;rity&#246;pohja_v.6.1%20(1).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74E529-E64E-4CEA-AFF0-7AE517FC3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Insinöörityöpohja_v.6.1 (1).dotx</Template>
  <TotalTime>0</TotalTime>
  <Pages>10</Pages>
  <Words>938</Words>
  <Characters>7604</Characters>
  <Application>Microsoft Office Word</Application>
  <DocSecurity>0</DocSecurity>
  <Lines>63</Lines>
  <Paragraphs>17</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LinksUpToDate>false</LinksUpToDate>
  <CharactersWithSpaces>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2017-04-26T14:12:00Z</dcterms:created>
  <dcterms:modified xsi:type="dcterms:W3CDTF">2017-05-09T11:58:00Z</dcterms:modified>
</cp:coreProperties>
</file>